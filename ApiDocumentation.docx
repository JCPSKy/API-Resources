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AA" w:rsidRDefault="00BE7A7E">
      <w:pPr>
        <w:pStyle w:val="Title"/>
      </w:pPr>
      <w:bookmarkStart w:id="0" w:name="_GoBack"/>
      <w:bookmarkEnd w:id="0"/>
      <w:r>
        <w:t>JCPS API documentation</w:t>
      </w:r>
    </w:p>
    <w:sdt>
      <w:sdtPr>
        <w:id w:val="216403978"/>
        <w:placeholder>
          <w:docPart w:val="698207C43E134D3C97E45440D1879E37"/>
        </w:placeholder>
        <w:date w:fullDate="2015-09-04T00:03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16AAA" w:rsidRDefault="00557813">
          <w:pPr>
            <w:pStyle w:val="Subtitle"/>
          </w:pPr>
          <w:r>
            <w:t>September 4, 2015</w:t>
          </w:r>
        </w:p>
      </w:sdtContent>
    </w:sdt>
    <w:p w:rsidR="00947D33" w:rsidRDefault="006D420B" w:rsidP="00947D33">
      <w:pPr>
        <w:pStyle w:val="Heading4"/>
        <w:sectPr w:rsidR="00947D33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>
        <w:t>History</w:t>
      </w:r>
    </w:p>
    <w:tbl>
      <w:tblPr>
        <w:tblStyle w:val="ProjectScopeTable"/>
        <w:tblW w:w="9355" w:type="dxa"/>
        <w:tblLook w:val="04A0" w:firstRow="1" w:lastRow="0" w:firstColumn="1" w:lastColumn="0" w:noHBand="0" w:noVBand="1"/>
      </w:tblPr>
      <w:tblGrid>
        <w:gridCol w:w="1189"/>
        <w:gridCol w:w="949"/>
        <w:gridCol w:w="1547"/>
        <w:gridCol w:w="5670"/>
      </w:tblGrid>
      <w:tr w:rsidR="00947D33" w:rsidRPr="00BA0AE4" w:rsidTr="00BA0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189" w:type="dxa"/>
          </w:tcPr>
          <w:p w:rsidR="00947D33" w:rsidRPr="00BA0AE4" w:rsidRDefault="00BA0AE4" w:rsidP="00947D33">
            <w:pPr>
              <w:spacing w:before="60" w:after="60"/>
            </w:pPr>
            <w:r w:rsidRPr="00BA0AE4">
              <w:lastRenderedPageBreak/>
              <w:t>Date</w:t>
            </w:r>
          </w:p>
        </w:tc>
        <w:tc>
          <w:tcPr>
            <w:tcW w:w="949" w:type="dxa"/>
          </w:tcPr>
          <w:p w:rsidR="00947D33" w:rsidRPr="00BA0AE4" w:rsidRDefault="00BA0AE4" w:rsidP="00947D33">
            <w:pPr>
              <w:spacing w:before="60" w:after="60"/>
            </w:pPr>
            <w:r w:rsidRPr="00BA0AE4">
              <w:t>Version</w:t>
            </w:r>
          </w:p>
        </w:tc>
        <w:tc>
          <w:tcPr>
            <w:tcW w:w="1547" w:type="dxa"/>
          </w:tcPr>
          <w:p w:rsidR="00947D33" w:rsidRPr="00BA0AE4" w:rsidRDefault="00BA0AE4" w:rsidP="00947D33">
            <w:pPr>
              <w:spacing w:before="60" w:after="60"/>
            </w:pPr>
            <w:r w:rsidRPr="00BA0AE4">
              <w:t>Name</w:t>
            </w:r>
          </w:p>
        </w:tc>
        <w:tc>
          <w:tcPr>
            <w:tcW w:w="5670" w:type="dxa"/>
          </w:tcPr>
          <w:p w:rsidR="00947D33" w:rsidRPr="00BA0AE4" w:rsidRDefault="00BA0AE4" w:rsidP="00947D33">
            <w:pPr>
              <w:spacing w:before="60" w:after="60"/>
            </w:pPr>
            <w:r w:rsidRPr="00BA0AE4">
              <w:t>Description</w:t>
            </w:r>
          </w:p>
        </w:tc>
      </w:tr>
      <w:tr w:rsidR="00BA0AE4" w:rsidRPr="00BA0AE4" w:rsidTr="00BA0AE4">
        <w:trPr>
          <w:trHeight w:val="242"/>
        </w:trPr>
        <w:tc>
          <w:tcPr>
            <w:tcW w:w="1189" w:type="dxa"/>
          </w:tcPr>
          <w:p w:rsidR="00BA0AE4" w:rsidRPr="00BA0AE4" w:rsidRDefault="00BA0AE4" w:rsidP="00FD17BC">
            <w:pPr>
              <w:spacing w:before="60" w:after="60"/>
            </w:pPr>
            <w:r w:rsidRPr="00BA0AE4">
              <w:t>7/2/2015</w:t>
            </w:r>
          </w:p>
        </w:tc>
        <w:tc>
          <w:tcPr>
            <w:tcW w:w="949" w:type="dxa"/>
          </w:tcPr>
          <w:p w:rsidR="00BA0AE4" w:rsidRPr="00BA0AE4" w:rsidRDefault="00BA0AE4" w:rsidP="00FD17BC">
            <w:pPr>
              <w:spacing w:before="60" w:after="60"/>
            </w:pPr>
            <w:r w:rsidRPr="00BA0AE4">
              <w:t>0.1</w:t>
            </w:r>
          </w:p>
        </w:tc>
        <w:tc>
          <w:tcPr>
            <w:tcW w:w="1547" w:type="dxa"/>
          </w:tcPr>
          <w:p w:rsidR="00BA0AE4" w:rsidRPr="00BA0AE4" w:rsidRDefault="00BA0AE4" w:rsidP="00FD17BC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BA0AE4" w:rsidRPr="00BA0AE4" w:rsidRDefault="00BA0AE4" w:rsidP="00FD17BC">
            <w:pPr>
              <w:spacing w:before="60" w:after="60"/>
            </w:pPr>
            <w:r w:rsidRPr="00BA0AE4">
              <w:t>Defined address search service and school finder service</w:t>
            </w:r>
          </w:p>
        </w:tc>
      </w:tr>
      <w:tr w:rsidR="00947D33" w:rsidRPr="00BA0AE4" w:rsidTr="00BA0AE4"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8/20/2015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0.2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Defined community service and bus finder</w:t>
            </w:r>
          </w:p>
        </w:tc>
      </w:tr>
      <w:tr w:rsidR="00947D33" w:rsidRPr="00BA0AE4" w:rsidTr="00BA0AE4"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9/4/2015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0.3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Refined the services based on testing results</w:t>
            </w:r>
          </w:p>
        </w:tc>
      </w:tr>
      <w:tr w:rsidR="00947D33" w:rsidRPr="00BA0AE4" w:rsidTr="00BA0AE4">
        <w:trPr>
          <w:trHeight w:val="152"/>
        </w:trPr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9/21/2015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0.4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Added OrgChart service redefined school service</w:t>
            </w:r>
          </w:p>
        </w:tc>
      </w:tr>
      <w:tr w:rsidR="00947D33" w:rsidRPr="00BA0AE4" w:rsidTr="00BA0AE4">
        <w:trPr>
          <w:trHeight w:val="152"/>
        </w:trPr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10/1/2015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0.5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Added support for match score and base addresses</w:t>
            </w:r>
          </w:p>
        </w:tc>
      </w:tr>
      <w:tr w:rsidR="00947D33" w:rsidRPr="00BA0AE4" w:rsidTr="00BA0AE4">
        <w:trPr>
          <w:trHeight w:val="143"/>
        </w:trPr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10/6/2015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0.6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Updated pluralization of endpoints and fixed grade level</w:t>
            </w:r>
          </w:p>
        </w:tc>
      </w:tr>
      <w:tr w:rsidR="00947D33" w:rsidRPr="00BA0AE4" w:rsidTr="00BA0AE4">
        <w:trPr>
          <w:trHeight w:val="143"/>
        </w:trPr>
        <w:tc>
          <w:tcPr>
            <w:tcW w:w="118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10/16/2015</w:t>
            </w:r>
          </w:p>
        </w:tc>
        <w:tc>
          <w:tcPr>
            <w:tcW w:w="949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0.7</w:t>
            </w:r>
          </w:p>
        </w:tc>
        <w:tc>
          <w:tcPr>
            <w:tcW w:w="1547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947D33" w:rsidRPr="00BA0AE4" w:rsidRDefault="00947D33" w:rsidP="00947D33">
            <w:pPr>
              <w:spacing w:before="60" w:after="60"/>
            </w:pPr>
            <w:r w:rsidRPr="00BA0AE4">
              <w:t>Updated the org chart service</w:t>
            </w:r>
          </w:p>
        </w:tc>
      </w:tr>
      <w:tr w:rsidR="00BD2335" w:rsidRPr="00BA0AE4" w:rsidTr="00BA0AE4">
        <w:trPr>
          <w:trHeight w:val="143"/>
        </w:trPr>
        <w:tc>
          <w:tcPr>
            <w:tcW w:w="1189" w:type="dxa"/>
          </w:tcPr>
          <w:p w:rsidR="00BD2335" w:rsidRPr="00BA0AE4" w:rsidRDefault="00BD2335" w:rsidP="00947D33">
            <w:pPr>
              <w:spacing w:before="60" w:after="60"/>
            </w:pPr>
            <w:r w:rsidRPr="00BA0AE4">
              <w:t>10/22/2015</w:t>
            </w:r>
          </w:p>
        </w:tc>
        <w:tc>
          <w:tcPr>
            <w:tcW w:w="949" w:type="dxa"/>
          </w:tcPr>
          <w:p w:rsidR="00BD2335" w:rsidRPr="00BA0AE4" w:rsidRDefault="00BD2335" w:rsidP="00947D33">
            <w:pPr>
              <w:spacing w:before="60" w:after="60"/>
            </w:pPr>
            <w:r w:rsidRPr="00BA0AE4">
              <w:t>0.8</w:t>
            </w:r>
          </w:p>
        </w:tc>
        <w:tc>
          <w:tcPr>
            <w:tcW w:w="1547" w:type="dxa"/>
          </w:tcPr>
          <w:p w:rsidR="00BD2335" w:rsidRPr="00BA0AE4" w:rsidRDefault="00BD2335" w:rsidP="00947D33">
            <w:pPr>
              <w:spacing w:before="60" w:after="60"/>
            </w:pPr>
            <w:r w:rsidRPr="00BA0AE4">
              <w:t>Daniel Waddell</w:t>
            </w:r>
          </w:p>
        </w:tc>
        <w:tc>
          <w:tcPr>
            <w:tcW w:w="5670" w:type="dxa"/>
          </w:tcPr>
          <w:p w:rsidR="00BD2335" w:rsidRPr="00BA0AE4" w:rsidRDefault="00BD2335" w:rsidP="00947D33">
            <w:pPr>
              <w:spacing w:before="60" w:after="60"/>
            </w:pPr>
            <w:r w:rsidRPr="00BA0AE4">
              <w:t>Expanded the School and Location Detail services</w:t>
            </w:r>
          </w:p>
        </w:tc>
      </w:tr>
      <w:tr w:rsidR="00C83C52" w:rsidRPr="00BA0AE4" w:rsidTr="00BA0AE4">
        <w:trPr>
          <w:trHeight w:val="143"/>
        </w:trPr>
        <w:tc>
          <w:tcPr>
            <w:tcW w:w="1189" w:type="dxa"/>
          </w:tcPr>
          <w:p w:rsidR="00C83C52" w:rsidRPr="00BA0AE4" w:rsidRDefault="00C83C52" w:rsidP="00947D33">
            <w:pPr>
              <w:spacing w:before="60" w:after="60"/>
            </w:pPr>
            <w:r>
              <w:t>11/4/2015</w:t>
            </w:r>
          </w:p>
        </w:tc>
        <w:tc>
          <w:tcPr>
            <w:tcW w:w="949" w:type="dxa"/>
          </w:tcPr>
          <w:p w:rsidR="00C83C52" w:rsidRPr="00BA0AE4" w:rsidRDefault="00C83C52" w:rsidP="00947D33">
            <w:pPr>
              <w:spacing w:before="60" w:after="60"/>
            </w:pPr>
            <w:r>
              <w:t>0.9</w:t>
            </w:r>
          </w:p>
        </w:tc>
        <w:tc>
          <w:tcPr>
            <w:tcW w:w="1547" w:type="dxa"/>
          </w:tcPr>
          <w:p w:rsidR="00C83C52" w:rsidRPr="00BA0AE4" w:rsidRDefault="00C83C52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C83C52" w:rsidRPr="00BA0AE4" w:rsidRDefault="00C83C52" w:rsidP="00947D33">
            <w:pPr>
              <w:spacing w:before="60" w:after="60"/>
            </w:pPr>
            <w:r>
              <w:t>Added tree view for locations</w:t>
            </w:r>
          </w:p>
        </w:tc>
      </w:tr>
      <w:tr w:rsidR="0000569B" w:rsidRPr="00BA0AE4" w:rsidTr="00BA0AE4">
        <w:trPr>
          <w:trHeight w:val="143"/>
        </w:trPr>
        <w:tc>
          <w:tcPr>
            <w:tcW w:w="1189" w:type="dxa"/>
          </w:tcPr>
          <w:p w:rsidR="0000569B" w:rsidRDefault="0000569B" w:rsidP="00947D33">
            <w:pPr>
              <w:spacing w:before="60" w:after="60"/>
            </w:pPr>
            <w:r>
              <w:t>11/13/2015</w:t>
            </w:r>
          </w:p>
        </w:tc>
        <w:tc>
          <w:tcPr>
            <w:tcW w:w="949" w:type="dxa"/>
          </w:tcPr>
          <w:p w:rsidR="0000569B" w:rsidRDefault="0000569B" w:rsidP="00947D33">
            <w:pPr>
              <w:spacing w:before="60" w:after="60"/>
            </w:pPr>
            <w:r>
              <w:t>1.0</w:t>
            </w:r>
            <w:r w:rsidR="00352CF8">
              <w:t>.1</w:t>
            </w:r>
            <w:r>
              <w:t>b</w:t>
            </w:r>
          </w:p>
        </w:tc>
        <w:tc>
          <w:tcPr>
            <w:tcW w:w="1547" w:type="dxa"/>
          </w:tcPr>
          <w:p w:rsidR="0000569B" w:rsidRDefault="0000569B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00569B" w:rsidRDefault="0000569B" w:rsidP="00947D33">
            <w:pPr>
              <w:spacing w:before="60" w:after="60"/>
            </w:pPr>
            <w:r>
              <w:t>Added School Year endpoints</w:t>
            </w:r>
          </w:p>
        </w:tc>
      </w:tr>
      <w:tr w:rsidR="00352CF8" w:rsidRPr="00BA0AE4" w:rsidTr="00BA0AE4">
        <w:trPr>
          <w:trHeight w:val="143"/>
        </w:trPr>
        <w:tc>
          <w:tcPr>
            <w:tcW w:w="1189" w:type="dxa"/>
          </w:tcPr>
          <w:p w:rsidR="00352CF8" w:rsidRDefault="00352CF8" w:rsidP="00947D33">
            <w:pPr>
              <w:spacing w:before="60" w:after="60"/>
            </w:pPr>
            <w:r>
              <w:t>11/17/2015</w:t>
            </w:r>
          </w:p>
        </w:tc>
        <w:tc>
          <w:tcPr>
            <w:tcW w:w="949" w:type="dxa"/>
          </w:tcPr>
          <w:p w:rsidR="00352CF8" w:rsidRDefault="00352CF8" w:rsidP="00947D33">
            <w:pPr>
              <w:spacing w:before="60" w:after="60"/>
            </w:pPr>
            <w:r>
              <w:t>1.0.2b</w:t>
            </w:r>
          </w:p>
        </w:tc>
        <w:tc>
          <w:tcPr>
            <w:tcW w:w="1547" w:type="dxa"/>
          </w:tcPr>
          <w:p w:rsidR="00352CF8" w:rsidRDefault="00352CF8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352CF8" w:rsidRDefault="00352CF8" w:rsidP="00947D33">
            <w:pPr>
              <w:spacing w:before="60" w:after="60"/>
            </w:pPr>
            <w:r>
              <w:t>Added Longitudes and Latitudes and Learning Places</w:t>
            </w:r>
          </w:p>
        </w:tc>
      </w:tr>
      <w:tr w:rsidR="00B961F0" w:rsidRPr="00BA0AE4" w:rsidTr="00BA0AE4">
        <w:trPr>
          <w:trHeight w:val="143"/>
        </w:trPr>
        <w:tc>
          <w:tcPr>
            <w:tcW w:w="1189" w:type="dxa"/>
          </w:tcPr>
          <w:p w:rsidR="00B961F0" w:rsidRDefault="00B961F0" w:rsidP="00947D33">
            <w:pPr>
              <w:spacing w:before="60" w:after="60"/>
            </w:pPr>
            <w:r>
              <w:t>12/16/2015</w:t>
            </w:r>
          </w:p>
        </w:tc>
        <w:tc>
          <w:tcPr>
            <w:tcW w:w="949" w:type="dxa"/>
          </w:tcPr>
          <w:p w:rsidR="00B961F0" w:rsidRDefault="00B961F0" w:rsidP="00947D33">
            <w:pPr>
              <w:spacing w:before="60" w:after="60"/>
            </w:pPr>
            <w:r>
              <w:t>1.0.3b</w:t>
            </w:r>
          </w:p>
        </w:tc>
        <w:tc>
          <w:tcPr>
            <w:tcW w:w="1547" w:type="dxa"/>
          </w:tcPr>
          <w:p w:rsidR="00B961F0" w:rsidRDefault="00B961F0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B961F0" w:rsidRDefault="00B961F0" w:rsidP="00947D33">
            <w:pPr>
              <w:spacing w:before="60" w:after="60"/>
            </w:pPr>
            <w:r>
              <w:t>Added Position Endpoint</w:t>
            </w:r>
          </w:p>
        </w:tc>
      </w:tr>
      <w:tr w:rsidR="00B13BF9" w:rsidRPr="00BA0AE4" w:rsidTr="00BA0AE4">
        <w:trPr>
          <w:trHeight w:val="143"/>
        </w:trPr>
        <w:tc>
          <w:tcPr>
            <w:tcW w:w="1189" w:type="dxa"/>
          </w:tcPr>
          <w:p w:rsidR="00B13BF9" w:rsidRDefault="00B13BF9" w:rsidP="00947D33">
            <w:pPr>
              <w:spacing w:before="60" w:after="60"/>
            </w:pPr>
            <w:r>
              <w:t>1/22/2016</w:t>
            </w:r>
          </w:p>
        </w:tc>
        <w:tc>
          <w:tcPr>
            <w:tcW w:w="949" w:type="dxa"/>
          </w:tcPr>
          <w:p w:rsidR="00B13BF9" w:rsidRDefault="00B13BF9" w:rsidP="00947D33">
            <w:pPr>
              <w:spacing w:before="60" w:after="60"/>
            </w:pPr>
            <w:r>
              <w:t>1.1.0</w:t>
            </w:r>
          </w:p>
        </w:tc>
        <w:tc>
          <w:tcPr>
            <w:tcW w:w="1547" w:type="dxa"/>
          </w:tcPr>
          <w:p w:rsidR="00B13BF9" w:rsidRDefault="00B13BF9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B13BF9" w:rsidRDefault="00B13BF9" w:rsidP="00947D33">
            <w:pPr>
              <w:spacing w:before="60" w:after="60"/>
            </w:pPr>
            <w:r>
              <w:t>Reworked Employee and Location endpoints</w:t>
            </w:r>
          </w:p>
        </w:tc>
      </w:tr>
      <w:tr w:rsidR="008E26DE" w:rsidRPr="00BA0AE4" w:rsidTr="00BA0AE4">
        <w:trPr>
          <w:trHeight w:val="143"/>
        </w:trPr>
        <w:tc>
          <w:tcPr>
            <w:tcW w:w="1189" w:type="dxa"/>
          </w:tcPr>
          <w:p w:rsidR="008E26DE" w:rsidRDefault="008E26DE" w:rsidP="00947D33">
            <w:pPr>
              <w:spacing w:before="60" w:after="60"/>
            </w:pPr>
            <w:r>
              <w:t>1/28/2016</w:t>
            </w:r>
          </w:p>
        </w:tc>
        <w:tc>
          <w:tcPr>
            <w:tcW w:w="949" w:type="dxa"/>
          </w:tcPr>
          <w:p w:rsidR="008E26DE" w:rsidRDefault="008E26DE" w:rsidP="00947D33">
            <w:pPr>
              <w:spacing w:before="60" w:after="60"/>
            </w:pPr>
            <w:r>
              <w:t>1.1.1</w:t>
            </w:r>
          </w:p>
        </w:tc>
        <w:tc>
          <w:tcPr>
            <w:tcW w:w="1547" w:type="dxa"/>
          </w:tcPr>
          <w:p w:rsidR="008E26DE" w:rsidRDefault="008E26DE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8E26DE" w:rsidRDefault="008E26DE" w:rsidP="00947D33">
            <w:pPr>
              <w:spacing w:before="60" w:after="60"/>
            </w:pPr>
            <w:r>
              <w:t>Modified Employees and Locations for better IDs</w:t>
            </w:r>
          </w:p>
        </w:tc>
      </w:tr>
      <w:tr w:rsidR="00E5712A" w:rsidRPr="00BA0AE4" w:rsidTr="00BA0AE4">
        <w:trPr>
          <w:trHeight w:val="143"/>
        </w:trPr>
        <w:tc>
          <w:tcPr>
            <w:tcW w:w="1189" w:type="dxa"/>
          </w:tcPr>
          <w:p w:rsidR="00E5712A" w:rsidRDefault="00E5712A" w:rsidP="00947D33">
            <w:pPr>
              <w:spacing w:before="60" w:after="60"/>
            </w:pPr>
            <w:r>
              <w:t>1/29/2016</w:t>
            </w:r>
          </w:p>
        </w:tc>
        <w:tc>
          <w:tcPr>
            <w:tcW w:w="949" w:type="dxa"/>
          </w:tcPr>
          <w:p w:rsidR="00E5712A" w:rsidRDefault="00E5712A" w:rsidP="00947D33">
            <w:pPr>
              <w:spacing w:before="60" w:after="60"/>
            </w:pPr>
            <w:r>
              <w:t>1.1.2</w:t>
            </w:r>
          </w:p>
        </w:tc>
        <w:tc>
          <w:tcPr>
            <w:tcW w:w="1547" w:type="dxa"/>
          </w:tcPr>
          <w:p w:rsidR="00E5712A" w:rsidRDefault="00E5712A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E5712A" w:rsidRDefault="00E5712A" w:rsidP="00947D33">
            <w:pPr>
              <w:spacing w:before="60" w:after="60"/>
            </w:pPr>
            <w:r>
              <w:t>Added Employee Search endpoint</w:t>
            </w:r>
          </w:p>
        </w:tc>
      </w:tr>
      <w:tr w:rsidR="00062D9F" w:rsidRPr="00BA0AE4" w:rsidTr="00BA0AE4">
        <w:trPr>
          <w:trHeight w:val="143"/>
        </w:trPr>
        <w:tc>
          <w:tcPr>
            <w:tcW w:w="1189" w:type="dxa"/>
          </w:tcPr>
          <w:p w:rsidR="00062D9F" w:rsidRDefault="00062D9F" w:rsidP="00947D33">
            <w:pPr>
              <w:spacing w:before="60" w:after="60"/>
            </w:pPr>
            <w:r>
              <w:t>2/16/2016</w:t>
            </w:r>
          </w:p>
        </w:tc>
        <w:tc>
          <w:tcPr>
            <w:tcW w:w="949" w:type="dxa"/>
          </w:tcPr>
          <w:p w:rsidR="00062D9F" w:rsidRDefault="00062D9F" w:rsidP="00947D33">
            <w:pPr>
              <w:spacing w:before="60" w:after="60"/>
            </w:pPr>
            <w:r>
              <w:t>1.1.3</w:t>
            </w:r>
          </w:p>
        </w:tc>
        <w:tc>
          <w:tcPr>
            <w:tcW w:w="1547" w:type="dxa"/>
          </w:tcPr>
          <w:p w:rsidR="00062D9F" w:rsidRDefault="00062D9F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062D9F" w:rsidRDefault="00062D9F" w:rsidP="00947D33">
            <w:pPr>
              <w:spacing w:before="60" w:after="60"/>
            </w:pPr>
            <w:r>
              <w:t>Fixed grade enum</w:t>
            </w:r>
          </w:p>
        </w:tc>
      </w:tr>
      <w:tr w:rsidR="008575C5" w:rsidRPr="00BA0AE4" w:rsidTr="00BA0AE4">
        <w:trPr>
          <w:trHeight w:val="143"/>
        </w:trPr>
        <w:tc>
          <w:tcPr>
            <w:tcW w:w="1189" w:type="dxa"/>
          </w:tcPr>
          <w:p w:rsidR="008575C5" w:rsidRDefault="008575C5" w:rsidP="00947D33">
            <w:pPr>
              <w:spacing w:before="60" w:after="60"/>
            </w:pPr>
            <w:r>
              <w:t>2/22/2016</w:t>
            </w:r>
          </w:p>
        </w:tc>
        <w:tc>
          <w:tcPr>
            <w:tcW w:w="949" w:type="dxa"/>
          </w:tcPr>
          <w:p w:rsidR="008575C5" w:rsidRDefault="008575C5" w:rsidP="00947D33">
            <w:pPr>
              <w:spacing w:before="60" w:after="60"/>
            </w:pPr>
            <w:r>
              <w:t>1.1.4</w:t>
            </w:r>
          </w:p>
        </w:tc>
        <w:tc>
          <w:tcPr>
            <w:tcW w:w="1547" w:type="dxa"/>
          </w:tcPr>
          <w:p w:rsidR="008575C5" w:rsidRDefault="008575C5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8575C5" w:rsidRDefault="008575C5" w:rsidP="00947D33">
            <w:pPr>
              <w:spacing w:before="60" w:after="60"/>
            </w:pPr>
            <w:r>
              <w:t>Added extra fields to enrollments, schools, and programs</w:t>
            </w:r>
          </w:p>
        </w:tc>
      </w:tr>
      <w:tr w:rsidR="00CC0763" w:rsidRPr="00BA0AE4" w:rsidTr="00BA0AE4">
        <w:trPr>
          <w:trHeight w:val="143"/>
        </w:trPr>
        <w:tc>
          <w:tcPr>
            <w:tcW w:w="1189" w:type="dxa"/>
          </w:tcPr>
          <w:p w:rsidR="00CC0763" w:rsidRDefault="00CC0763" w:rsidP="00947D33">
            <w:pPr>
              <w:spacing w:before="60" w:after="60"/>
            </w:pPr>
            <w:r>
              <w:t>3/8/2016</w:t>
            </w:r>
          </w:p>
        </w:tc>
        <w:tc>
          <w:tcPr>
            <w:tcW w:w="949" w:type="dxa"/>
          </w:tcPr>
          <w:p w:rsidR="00CC0763" w:rsidRDefault="00CC0763" w:rsidP="00947D33">
            <w:pPr>
              <w:spacing w:before="60" w:after="60"/>
            </w:pPr>
            <w:r>
              <w:t>1.1.5</w:t>
            </w:r>
          </w:p>
        </w:tc>
        <w:tc>
          <w:tcPr>
            <w:tcW w:w="1547" w:type="dxa"/>
          </w:tcPr>
          <w:p w:rsidR="00CC0763" w:rsidRDefault="00CC0763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CC0763" w:rsidRDefault="00CC0763" w:rsidP="00947D33">
            <w:pPr>
              <w:spacing w:before="60" w:after="60"/>
            </w:pPr>
            <w:r>
              <w:t>Added images and extra school information</w:t>
            </w:r>
          </w:p>
        </w:tc>
      </w:tr>
      <w:tr w:rsidR="0099088D" w:rsidRPr="00BA0AE4" w:rsidTr="00BA0AE4">
        <w:trPr>
          <w:trHeight w:val="143"/>
        </w:trPr>
        <w:tc>
          <w:tcPr>
            <w:tcW w:w="1189" w:type="dxa"/>
          </w:tcPr>
          <w:p w:rsidR="0099088D" w:rsidRDefault="0099088D" w:rsidP="00947D33">
            <w:pPr>
              <w:spacing w:before="60" w:after="60"/>
            </w:pPr>
            <w:r>
              <w:t>5/20/2016</w:t>
            </w:r>
          </w:p>
        </w:tc>
        <w:tc>
          <w:tcPr>
            <w:tcW w:w="949" w:type="dxa"/>
          </w:tcPr>
          <w:p w:rsidR="0099088D" w:rsidRDefault="0099088D" w:rsidP="00947D33">
            <w:pPr>
              <w:spacing w:before="60" w:after="60"/>
            </w:pPr>
            <w:r>
              <w:t>1.1.6</w:t>
            </w:r>
          </w:p>
        </w:tc>
        <w:tc>
          <w:tcPr>
            <w:tcW w:w="1547" w:type="dxa"/>
          </w:tcPr>
          <w:p w:rsidR="0099088D" w:rsidRDefault="0099088D" w:rsidP="00947D33">
            <w:pPr>
              <w:spacing w:before="60" w:after="60"/>
            </w:pPr>
            <w:r>
              <w:t>Daniel Waddell</w:t>
            </w:r>
          </w:p>
        </w:tc>
        <w:tc>
          <w:tcPr>
            <w:tcW w:w="5670" w:type="dxa"/>
          </w:tcPr>
          <w:p w:rsidR="0099088D" w:rsidRDefault="0099088D" w:rsidP="00947D33">
            <w:pPr>
              <w:spacing w:before="60" w:after="60"/>
            </w:pPr>
            <w:r>
              <w:t>Added bus stop information to school</w:t>
            </w:r>
            <w:r w:rsidR="003508EE">
              <w:t xml:space="preserve"> and position pdf</w:t>
            </w:r>
          </w:p>
        </w:tc>
      </w:tr>
    </w:tbl>
    <w:p w:rsidR="00947D33" w:rsidRDefault="00947D33" w:rsidP="00947D33">
      <w:pPr>
        <w:sectPr w:rsidR="00947D33" w:rsidSect="00BA0AE4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7C583B" w:rsidRDefault="007C583B" w:rsidP="007C583B">
      <w:pPr>
        <w:pStyle w:val="Heading4"/>
      </w:pPr>
      <w:r>
        <w:lastRenderedPageBreak/>
        <w:t>Contacts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986"/>
        <w:gridCol w:w="2981"/>
        <w:gridCol w:w="3383"/>
      </w:tblGrid>
      <w:tr w:rsidR="007C583B" w:rsidTr="007C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C583B" w:rsidRDefault="007C583B" w:rsidP="00365F1C">
            <w:pPr>
              <w:spacing w:before="60" w:after="60"/>
            </w:pPr>
            <w:r>
              <w:t>Name</w:t>
            </w:r>
          </w:p>
        </w:tc>
        <w:tc>
          <w:tcPr>
            <w:tcW w:w="3117" w:type="dxa"/>
          </w:tcPr>
          <w:p w:rsidR="007C583B" w:rsidRDefault="007C583B" w:rsidP="00365F1C">
            <w:pPr>
              <w:spacing w:before="60" w:after="60"/>
            </w:pPr>
            <w:r>
              <w:t>Phone</w:t>
            </w:r>
          </w:p>
        </w:tc>
        <w:tc>
          <w:tcPr>
            <w:tcW w:w="3117" w:type="dxa"/>
          </w:tcPr>
          <w:p w:rsidR="007C583B" w:rsidRDefault="007C583B" w:rsidP="00365F1C">
            <w:pPr>
              <w:spacing w:before="60" w:after="60"/>
            </w:pPr>
            <w:r>
              <w:t>Email</w:t>
            </w:r>
          </w:p>
        </w:tc>
      </w:tr>
      <w:tr w:rsidR="007C583B" w:rsidTr="007C583B">
        <w:tc>
          <w:tcPr>
            <w:tcW w:w="3116" w:type="dxa"/>
          </w:tcPr>
          <w:p w:rsidR="007C583B" w:rsidRDefault="007C583B" w:rsidP="00365F1C">
            <w:pPr>
              <w:spacing w:before="60" w:after="60"/>
            </w:pPr>
            <w:r>
              <w:t>Daniel Waddell</w:t>
            </w:r>
          </w:p>
        </w:tc>
        <w:tc>
          <w:tcPr>
            <w:tcW w:w="3117" w:type="dxa"/>
          </w:tcPr>
          <w:p w:rsidR="007C583B" w:rsidRDefault="007C583B" w:rsidP="00365F1C">
            <w:pPr>
              <w:spacing w:before="60" w:after="60"/>
            </w:pPr>
            <w:r>
              <w:t>502-485-3383</w:t>
            </w:r>
          </w:p>
        </w:tc>
        <w:tc>
          <w:tcPr>
            <w:tcW w:w="3117" w:type="dxa"/>
          </w:tcPr>
          <w:p w:rsidR="007C583B" w:rsidRDefault="00C11737" w:rsidP="00365F1C">
            <w:pPr>
              <w:spacing w:before="60" w:after="60"/>
            </w:pPr>
            <w:hyperlink r:id="rId10" w:history="1">
              <w:r w:rsidR="007C583B" w:rsidRPr="00365F1C">
                <w:rPr>
                  <w:rStyle w:val="Hyperlink"/>
                </w:rPr>
                <w:t>daniel.waddell@jefferson.kyschools.us</w:t>
              </w:r>
            </w:hyperlink>
          </w:p>
        </w:tc>
      </w:tr>
      <w:tr w:rsidR="007C583B" w:rsidTr="007C583B">
        <w:tc>
          <w:tcPr>
            <w:tcW w:w="3116" w:type="dxa"/>
          </w:tcPr>
          <w:p w:rsidR="007C583B" w:rsidRDefault="007C583B" w:rsidP="00365F1C">
            <w:pPr>
              <w:spacing w:before="60" w:after="60"/>
            </w:pPr>
            <w:r>
              <w:t>Josh Franey</w:t>
            </w:r>
          </w:p>
        </w:tc>
        <w:tc>
          <w:tcPr>
            <w:tcW w:w="3117" w:type="dxa"/>
          </w:tcPr>
          <w:p w:rsidR="007C583B" w:rsidRDefault="007C583B" w:rsidP="00365F1C">
            <w:pPr>
              <w:spacing w:before="60" w:after="60"/>
            </w:pPr>
            <w:r>
              <w:t>502-485-7956</w:t>
            </w:r>
          </w:p>
        </w:tc>
        <w:tc>
          <w:tcPr>
            <w:tcW w:w="3117" w:type="dxa"/>
          </w:tcPr>
          <w:p w:rsidR="007C583B" w:rsidRDefault="00C11737" w:rsidP="00365F1C">
            <w:pPr>
              <w:spacing w:before="60" w:after="60"/>
            </w:pPr>
            <w:hyperlink r:id="rId11" w:history="1">
              <w:r w:rsidR="007C583B" w:rsidRPr="00680566">
                <w:rPr>
                  <w:rStyle w:val="Hyperlink"/>
                </w:rPr>
                <w:t>josh.franey@jefferson.kyschools.us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eastAsia="ja-JP"/>
        </w:rPr>
        <w:id w:val="-410155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0AE4" w:rsidRDefault="00BA0AE4">
          <w:pPr>
            <w:pStyle w:val="TOCHeading"/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  <w:lang w:eastAsia="ja-JP"/>
            </w:rPr>
          </w:pPr>
        </w:p>
        <w:p w:rsidR="00BA0AE4" w:rsidRDefault="00BA0AE4" w:rsidP="00BA0AE4">
          <w:r>
            <w:br w:type="page"/>
          </w:r>
        </w:p>
        <w:p w:rsidR="007E028D" w:rsidRDefault="007E028D">
          <w:pPr>
            <w:pStyle w:val="TOCHeading"/>
          </w:pPr>
          <w:r>
            <w:lastRenderedPageBreak/>
            <w:t>Table of Contents</w:t>
          </w:r>
        </w:p>
        <w:p w:rsidR="00D0554E" w:rsidRDefault="007E02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98923" w:history="1">
            <w:r w:rsidR="00D0554E" w:rsidRPr="006E30AA">
              <w:rPr>
                <w:rStyle w:val="Hyperlink"/>
                <w:noProof/>
              </w:rPr>
              <w:t>Demographics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_Toc451598923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4" w:history="1">
            <w:r w:rsidR="00D0554E" w:rsidRPr="006E30AA">
              <w:rPr>
                <w:rStyle w:val="Hyperlink"/>
                <w:noProof/>
              </w:rPr>
              <w:t>1.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School Year Service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_Toc451598924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5" w:history="1">
            <w:r w:rsidR="00D0554E" w:rsidRPr="006E30AA">
              <w:rPr>
                <w:rStyle w:val="Hyperlink"/>
                <w:noProof/>
              </w:rPr>
              <w:t>Get the current school year from our student information system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_Toc451598925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6" w:history="1">
            <w:r w:rsidR="00D0554E" w:rsidRPr="006E30AA">
              <w:rPr>
                <w:rStyle w:val="Hyperlink"/>
                <w:noProof/>
              </w:rPr>
              <w:t>2.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Address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_Toc451598926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7" w:history="1">
            <w:r w:rsidR="00D0554E" w:rsidRPr="006E30AA">
              <w:rPr>
                <w:rStyle w:val="Hyperlink"/>
                <w:noProof/>
              </w:rPr>
              <w:t>Searching for an address by address string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_Toc451598927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8" w:history="1">
            <w:r w:rsidR="00D0554E" w:rsidRPr="006E30AA">
              <w:rPr>
                <w:rStyle w:val="Hyperlink"/>
                <w:noProof/>
              </w:rPr>
              <w:t>3.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Bus Finder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_Toc451598928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29" w:history="1">
            <w:r w:rsidR="00D0554E" w:rsidRPr="006E30AA">
              <w:rPr>
                <w:rStyle w:val="Hyperlink"/>
                <w:noProof/>
              </w:rPr>
              <w:t>Displaying a map and bus stops by address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_Toc451598929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0" w:history="1">
            <w:r w:rsidR="00D0554E" w:rsidRPr="006E30AA">
              <w:rPr>
                <w:rStyle w:val="Hyperlink"/>
                <w:noProof/>
              </w:rPr>
              <w:t>Return Objects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_Toc451598930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1" w:history="1">
            <w:r w:rsidR="00D0554E" w:rsidRPr="006E30AA">
              <w:rPr>
                <w:rStyle w:val="Hyperlink"/>
                <w:noProof/>
              </w:rPr>
              <w:t>Schools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_Toc451598931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7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2" w:history="1">
            <w:r w:rsidR="00D0554E" w:rsidRPr="006E30AA">
              <w:rPr>
                <w:rStyle w:val="Hyperlink"/>
                <w:noProof/>
              </w:rPr>
              <w:t>4.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School Year Service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_Toc451598932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7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3" w:history="1">
            <w:r w:rsidR="00D0554E" w:rsidRPr="006E30AA">
              <w:rPr>
                <w:rStyle w:val="Hyperlink"/>
                <w:noProof/>
              </w:rPr>
              <w:t>Get the current school year from our student information system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_Toc451598933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7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4" w:history="1">
            <w:r w:rsidR="00D0554E" w:rsidRPr="006E30AA">
              <w:rPr>
                <w:rStyle w:val="Hyperlink"/>
                <w:noProof/>
              </w:rPr>
              <w:t>5.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School Finder Service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_Toc451598934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7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5" w:history="1">
            <w:r w:rsidR="00D0554E" w:rsidRPr="006E30AA">
              <w:rPr>
                <w:rStyle w:val="Hyperlink"/>
                <w:noProof/>
              </w:rPr>
              <w:t>Searching for schools that provide services to an address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_Toc451598935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7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6" w:history="1">
            <w:r w:rsidR="00D0554E" w:rsidRPr="006E30AA">
              <w:rPr>
                <w:rStyle w:val="Hyperlink"/>
                <w:noProof/>
              </w:rPr>
              <w:t>6.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Schools Service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_Toc451598936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8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7" w:history="1">
            <w:r w:rsidR="00D0554E" w:rsidRPr="006E30AA">
              <w:rPr>
                <w:rStyle w:val="Hyperlink"/>
                <w:noProof/>
              </w:rPr>
              <w:t>Get a list of all schools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_Toc451598937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8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8" w:history="1">
            <w:r w:rsidR="00D0554E" w:rsidRPr="006E30AA">
              <w:rPr>
                <w:rStyle w:val="Hyperlink"/>
                <w:noProof/>
              </w:rPr>
              <w:t>Return Objects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_Toc451598938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8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39" w:history="1">
            <w:r w:rsidR="00D0554E" w:rsidRPr="006E30AA">
              <w:rPr>
                <w:rStyle w:val="Hyperlink"/>
                <w:noProof/>
              </w:rPr>
              <w:t>Community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_Toc451598939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11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0" w:history="1">
            <w:r w:rsidR="00D0554E" w:rsidRPr="006E30AA">
              <w:rPr>
                <w:rStyle w:val="Hyperlink"/>
                <w:noProof/>
              </w:rPr>
              <w:t>1.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Learning Place Finder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_Toc451598940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11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1" w:history="1">
            <w:r w:rsidR="00D0554E" w:rsidRPr="006E30AA">
              <w:rPr>
                <w:rStyle w:val="Hyperlink"/>
                <w:noProof/>
              </w:rPr>
              <w:t>Getting all learning places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_Toc451598941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11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2" w:history="1">
            <w:r w:rsidR="00D0554E" w:rsidRPr="006E30AA">
              <w:rPr>
                <w:rStyle w:val="Hyperlink"/>
                <w:noProof/>
              </w:rPr>
              <w:t>Return Objects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_Toc451598942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11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3" w:history="1">
            <w:r w:rsidR="00D0554E" w:rsidRPr="006E30AA">
              <w:rPr>
                <w:rStyle w:val="Hyperlink"/>
                <w:noProof/>
              </w:rPr>
              <w:t>Personnel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_Toc451598943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4" w:history="1">
            <w:r w:rsidR="00D0554E" w:rsidRPr="006E30AA">
              <w:rPr>
                <w:rStyle w:val="Hyperlink"/>
                <w:noProof/>
              </w:rPr>
              <w:t>1.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Personnel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_Toc451598944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5" w:history="1">
            <w:r w:rsidR="00D0554E" w:rsidRPr="006E30AA">
              <w:rPr>
                <w:rStyle w:val="Hyperlink"/>
                <w:noProof/>
              </w:rPr>
              <w:t>Get all employees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_Toc451598945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6" w:history="1">
            <w:r w:rsidR="00D0554E" w:rsidRPr="006E30AA">
              <w:rPr>
                <w:rStyle w:val="Hyperlink"/>
                <w:noProof/>
              </w:rPr>
              <w:t>Get employee by Employee Number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_Toc451598946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7" w:history="1">
            <w:r w:rsidR="00D0554E" w:rsidRPr="006E30AA">
              <w:rPr>
                <w:rStyle w:val="Hyperlink"/>
                <w:noProof/>
              </w:rPr>
              <w:t>Get employee image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_Toc451598947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13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8" w:history="1">
            <w:r w:rsidR="00D0554E" w:rsidRPr="006E30AA">
              <w:rPr>
                <w:rStyle w:val="Hyperlink"/>
                <w:noProof/>
              </w:rPr>
              <w:t>Search Employees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_Toc451598948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49" w:history="1">
            <w:r w:rsidR="00D0554E" w:rsidRPr="006E30AA">
              <w:rPr>
                <w:rStyle w:val="Hyperlink"/>
                <w:noProof/>
              </w:rPr>
              <w:t>2.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Location Services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_Toc451598949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0" w:history="1">
            <w:r w:rsidR="00D0554E" w:rsidRPr="006E30AA">
              <w:rPr>
                <w:rStyle w:val="Hyperlink"/>
                <w:noProof/>
              </w:rPr>
              <w:t>Get Locations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_Toc451598950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1" w:history="1">
            <w:r w:rsidR="00D0554E" w:rsidRPr="006E30AA">
              <w:rPr>
                <w:rStyle w:val="Hyperlink"/>
                <w:noProof/>
              </w:rPr>
              <w:t>Get employees by Work Location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_Toc451598951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14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2" w:history="1">
            <w:r w:rsidR="00D0554E" w:rsidRPr="006E30AA">
              <w:rPr>
                <w:rStyle w:val="Hyperlink"/>
                <w:noProof/>
              </w:rPr>
              <w:t>3.</w:t>
            </w:r>
            <w:r w:rsidR="00D0554E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0554E" w:rsidRPr="006E30AA">
              <w:rPr>
                <w:rStyle w:val="Hyperlink"/>
                <w:noProof/>
              </w:rPr>
              <w:t>Position Service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_Toc451598952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15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3" w:history="1">
            <w:r w:rsidR="00D0554E" w:rsidRPr="006E30AA">
              <w:rPr>
                <w:rStyle w:val="Hyperlink"/>
                <w:noProof/>
              </w:rPr>
              <w:t>Get printable position PDF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_Toc451598953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15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4" w:history="1">
            <w:r w:rsidR="00D0554E" w:rsidRPr="006E30AA">
              <w:rPr>
                <w:rStyle w:val="Hyperlink"/>
                <w:noProof/>
              </w:rPr>
              <w:t>Get position information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_Toc451598954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15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D0554E" w:rsidRDefault="00C11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51598955" w:history="1">
            <w:r w:rsidR="00D0554E" w:rsidRPr="006E30AA">
              <w:rPr>
                <w:rStyle w:val="Hyperlink"/>
                <w:noProof/>
              </w:rPr>
              <w:t>Return Objects</w:t>
            </w:r>
            <w:r w:rsidR="00D0554E">
              <w:rPr>
                <w:noProof/>
                <w:webHidden/>
              </w:rPr>
              <w:tab/>
            </w:r>
            <w:r w:rsidR="00D0554E">
              <w:rPr>
                <w:noProof/>
                <w:webHidden/>
              </w:rPr>
              <w:fldChar w:fldCharType="begin"/>
            </w:r>
            <w:r w:rsidR="00D0554E">
              <w:rPr>
                <w:noProof/>
                <w:webHidden/>
              </w:rPr>
              <w:instrText xml:space="preserve"> PAGEREF _Toc451598955 \h </w:instrText>
            </w:r>
            <w:r w:rsidR="00D0554E">
              <w:rPr>
                <w:noProof/>
                <w:webHidden/>
              </w:rPr>
            </w:r>
            <w:r w:rsidR="00D0554E">
              <w:rPr>
                <w:noProof/>
                <w:webHidden/>
              </w:rPr>
              <w:fldChar w:fldCharType="separate"/>
            </w:r>
            <w:r w:rsidR="00D0554E">
              <w:rPr>
                <w:noProof/>
                <w:webHidden/>
              </w:rPr>
              <w:t>15</w:t>
            </w:r>
            <w:r w:rsidR="00D0554E">
              <w:rPr>
                <w:noProof/>
                <w:webHidden/>
              </w:rPr>
              <w:fldChar w:fldCharType="end"/>
            </w:r>
          </w:hyperlink>
        </w:p>
        <w:p w:rsidR="007E028D" w:rsidRDefault="007E028D">
          <w:r>
            <w:rPr>
              <w:b/>
              <w:bCs/>
              <w:noProof/>
            </w:rPr>
            <w:fldChar w:fldCharType="end"/>
          </w:r>
        </w:p>
      </w:sdtContent>
    </w:sdt>
    <w:p w:rsidR="00BA0AE4" w:rsidRDefault="00BA0AE4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7E028D" w:rsidRDefault="00BE7A7E" w:rsidP="00EB174A">
      <w:pPr>
        <w:pStyle w:val="Heading1"/>
      </w:pPr>
      <w:bookmarkStart w:id="1" w:name="_Toc451598923"/>
      <w:r>
        <w:lastRenderedPageBreak/>
        <w:t>Demographics</w:t>
      </w:r>
      <w:r w:rsidR="00F10866">
        <w:t xml:space="preserve"> Services</w:t>
      </w:r>
      <w:bookmarkEnd w:id="1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369"/>
        <w:gridCol w:w="4981"/>
      </w:tblGrid>
      <w:tr w:rsidR="003B2C93" w:rsidTr="00FB4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9" w:type="dxa"/>
          </w:tcPr>
          <w:p w:rsidR="003B2C93" w:rsidRDefault="00EB174A" w:rsidP="007E028D">
            <w:r>
              <w:t>Environment</w:t>
            </w:r>
          </w:p>
        </w:tc>
        <w:tc>
          <w:tcPr>
            <w:tcW w:w="4981" w:type="dxa"/>
          </w:tcPr>
          <w:p w:rsidR="003B2C93" w:rsidRDefault="00EB174A" w:rsidP="007E028D">
            <w:r>
              <w:t>Base URL</w:t>
            </w:r>
          </w:p>
        </w:tc>
      </w:tr>
      <w:tr w:rsidR="003B2C93" w:rsidTr="00FB472E">
        <w:tc>
          <w:tcPr>
            <w:tcW w:w="4369" w:type="dxa"/>
          </w:tcPr>
          <w:p w:rsidR="003B2C93" w:rsidRDefault="00EB174A" w:rsidP="007E028D">
            <w:r>
              <w:t>Production</w:t>
            </w:r>
          </w:p>
        </w:tc>
        <w:tc>
          <w:tcPr>
            <w:tcW w:w="4981" w:type="dxa"/>
          </w:tcPr>
          <w:p w:rsidR="003B2C93" w:rsidRDefault="00EB174A" w:rsidP="007E028D">
            <w:r w:rsidRPr="00EB174A">
              <w:t>https://apps.jefferson.kyschools.us/api/</w:t>
            </w:r>
            <w:r w:rsidR="00A15CB2" w:rsidRPr="00A15CB2">
              <w:t>Demographics</w:t>
            </w:r>
            <w:r w:rsidR="000E09AD">
              <w:t>/v1</w:t>
            </w:r>
          </w:p>
        </w:tc>
      </w:tr>
      <w:tr w:rsidR="003B2C93" w:rsidTr="00FB472E">
        <w:tc>
          <w:tcPr>
            <w:tcW w:w="4369" w:type="dxa"/>
          </w:tcPr>
          <w:p w:rsidR="003B2C93" w:rsidRDefault="00EB174A" w:rsidP="007E028D">
            <w:r>
              <w:t>Staging</w:t>
            </w:r>
          </w:p>
        </w:tc>
        <w:tc>
          <w:tcPr>
            <w:tcW w:w="4981" w:type="dxa"/>
          </w:tcPr>
          <w:p w:rsidR="003B2C93" w:rsidRDefault="00EB174A" w:rsidP="007E028D">
            <w:r w:rsidRPr="00EB174A">
              <w:t>https://appsqa.jefferson.kyschools.us/api/</w:t>
            </w:r>
            <w:r w:rsidR="00A15CB2" w:rsidRPr="00A15CB2">
              <w:t>Demographics</w:t>
            </w:r>
            <w:r w:rsidR="000E09AD">
              <w:t>/v1</w:t>
            </w:r>
          </w:p>
        </w:tc>
      </w:tr>
    </w:tbl>
    <w:p w:rsidR="00FB472E" w:rsidRPr="00BE2A5D" w:rsidRDefault="00FB472E" w:rsidP="00FB472E">
      <w:pPr>
        <w:pStyle w:val="Heading2"/>
        <w:numPr>
          <w:ilvl w:val="0"/>
          <w:numId w:val="10"/>
        </w:numPr>
      </w:pPr>
      <w:bookmarkStart w:id="2" w:name="_Toc451598924"/>
      <w:r>
        <w:t>School Year Service</w:t>
      </w:r>
      <w:bookmarkEnd w:id="2"/>
      <w:r w:rsidRPr="00EC25BE">
        <w:t xml:space="preserve"> </w:t>
      </w:r>
    </w:p>
    <w:p w:rsidR="00FB472E" w:rsidRDefault="00FB472E" w:rsidP="00FB472E">
      <w:pPr>
        <w:pStyle w:val="Heading3"/>
      </w:pPr>
      <w:bookmarkStart w:id="3" w:name="_Toc451598925"/>
      <w:r>
        <w:t>Get the current school year from our student information system</w:t>
      </w:r>
      <w:bookmarkEnd w:id="3"/>
    </w:p>
    <w:p w:rsidR="00FB472E" w:rsidRPr="00112A9C" w:rsidRDefault="00FB472E" w:rsidP="00FB472E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FB472E" w:rsidTr="00BD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FB472E" w:rsidRDefault="00FB472E" w:rsidP="00BD43BE">
            <w:r>
              <w:t>Method</w:t>
            </w:r>
          </w:p>
        </w:tc>
        <w:tc>
          <w:tcPr>
            <w:tcW w:w="3924" w:type="dxa"/>
          </w:tcPr>
          <w:p w:rsidR="00FB472E" w:rsidRDefault="00FB472E" w:rsidP="00BD43BE">
            <w:r>
              <w:t>URL</w:t>
            </w:r>
          </w:p>
        </w:tc>
        <w:tc>
          <w:tcPr>
            <w:tcW w:w="2560" w:type="dxa"/>
          </w:tcPr>
          <w:p w:rsidR="00FB472E" w:rsidRDefault="00FB472E" w:rsidP="00BD43BE">
            <w:r>
              <w:t>Type Returned</w:t>
            </w:r>
          </w:p>
        </w:tc>
      </w:tr>
      <w:tr w:rsidR="00FB472E" w:rsidTr="00BD43BE">
        <w:tc>
          <w:tcPr>
            <w:tcW w:w="2866" w:type="dxa"/>
          </w:tcPr>
          <w:p w:rsidR="00FB472E" w:rsidRDefault="00FB472E" w:rsidP="00BD43BE">
            <w:r>
              <w:t>GET</w:t>
            </w:r>
          </w:p>
        </w:tc>
        <w:tc>
          <w:tcPr>
            <w:tcW w:w="3924" w:type="dxa"/>
          </w:tcPr>
          <w:p w:rsidR="00FB472E" w:rsidRDefault="00FB472E" w:rsidP="00BD43BE">
            <w:r>
              <w:t>SchoolYear</w:t>
            </w:r>
            <w:r w:rsidR="00825C2E">
              <w:t>s</w:t>
            </w:r>
          </w:p>
        </w:tc>
        <w:tc>
          <w:tcPr>
            <w:tcW w:w="2560" w:type="dxa"/>
          </w:tcPr>
          <w:p w:rsidR="00FB472E" w:rsidRPr="00FB472E" w:rsidRDefault="00FB472E" w:rsidP="00BD43BE">
            <w:pPr>
              <w:rPr>
                <w:b/>
              </w:rPr>
            </w:pPr>
            <w:r>
              <w:rPr>
                <w:b/>
              </w:rPr>
              <w:t>SchoolYear[]</w:t>
            </w:r>
          </w:p>
        </w:tc>
      </w:tr>
    </w:tbl>
    <w:p w:rsidR="00BD43BE" w:rsidRDefault="00BD43BE" w:rsidP="00BD43BE">
      <w:pPr>
        <w:pStyle w:val="Heading4"/>
      </w:pPr>
      <w:r>
        <w:t>Data</w:t>
      </w:r>
    </w:p>
    <w:p w:rsidR="00BD43BE" w:rsidRPr="00BE2A5D" w:rsidRDefault="00BD43BE" w:rsidP="00BD43BE">
      <w:r>
        <w:t xml:space="preserve">Example: [GET] </w:t>
      </w:r>
      <w:r w:rsidRPr="001277DF">
        <w:t>https://apps.jefferson.kyschools.</w:t>
      </w:r>
      <w:r>
        <w:t>us/api/Demographics/v1/SchoolYears?api_key=abc123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3BE" w:rsidTr="00BD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BD43BE" w:rsidRDefault="00BD43BE" w:rsidP="00BD43BE">
            <w:r>
              <w:t>Type</w:t>
            </w:r>
          </w:p>
        </w:tc>
        <w:tc>
          <w:tcPr>
            <w:tcW w:w="3117" w:type="dxa"/>
          </w:tcPr>
          <w:p w:rsidR="00BD43BE" w:rsidRDefault="00BD43BE" w:rsidP="00BD43BE">
            <w:r>
              <w:t>Parameter Name</w:t>
            </w:r>
          </w:p>
        </w:tc>
        <w:tc>
          <w:tcPr>
            <w:tcW w:w="3117" w:type="dxa"/>
          </w:tcPr>
          <w:p w:rsidR="00BD43BE" w:rsidRDefault="00BD43BE" w:rsidP="00BD43BE">
            <w:r>
              <w:t>Type</w:t>
            </w:r>
          </w:p>
        </w:tc>
      </w:tr>
      <w:tr w:rsidR="00E468D1" w:rsidTr="00BD43BE">
        <w:tc>
          <w:tcPr>
            <w:tcW w:w="3116" w:type="dxa"/>
          </w:tcPr>
          <w:p w:rsidR="00E468D1" w:rsidRDefault="00E468D1" w:rsidP="00BD43BE">
            <w:r>
              <w:t>QUERYSTRING</w:t>
            </w:r>
          </w:p>
        </w:tc>
        <w:tc>
          <w:tcPr>
            <w:tcW w:w="3117" w:type="dxa"/>
          </w:tcPr>
          <w:p w:rsidR="00E468D1" w:rsidRDefault="00E468D1" w:rsidP="00BD43BE">
            <w:r>
              <w:t>api_key</w:t>
            </w:r>
          </w:p>
        </w:tc>
        <w:tc>
          <w:tcPr>
            <w:tcW w:w="3117" w:type="dxa"/>
          </w:tcPr>
          <w:p w:rsidR="00E468D1" w:rsidRDefault="00E468D1" w:rsidP="00BD43BE">
            <w:r>
              <w:t>String</w:t>
            </w:r>
          </w:p>
        </w:tc>
      </w:tr>
    </w:tbl>
    <w:p w:rsidR="00BD43BE" w:rsidRPr="00BE2A5D" w:rsidRDefault="00BD43BE" w:rsidP="00BD43BE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216AAA" w:rsidRDefault="00BE7A7E">
      <w:pPr>
        <w:pStyle w:val="Heading2"/>
      </w:pPr>
      <w:bookmarkStart w:id="4" w:name="_Toc451598926"/>
      <w:r>
        <w:t>Address Service</w:t>
      </w:r>
      <w:r w:rsidR="007E028D">
        <w:t>s</w:t>
      </w:r>
      <w:bookmarkEnd w:id="4"/>
    </w:p>
    <w:p w:rsidR="007E028D" w:rsidRDefault="007E028D" w:rsidP="007E028D">
      <w:pPr>
        <w:pStyle w:val="Heading3"/>
      </w:pPr>
      <w:bookmarkStart w:id="5" w:name="_Toc451598927"/>
      <w:r>
        <w:t>Searching for an address</w:t>
      </w:r>
      <w:r w:rsidR="000E09AD">
        <w:t xml:space="preserve"> by address string</w:t>
      </w:r>
      <w:bookmarkEnd w:id="5"/>
    </w:p>
    <w:p w:rsidR="00112A9C" w:rsidRPr="00112A9C" w:rsidRDefault="00112A9C" w:rsidP="00112A9C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089"/>
        <w:gridCol w:w="3441"/>
        <w:gridCol w:w="2820"/>
      </w:tblGrid>
      <w:tr w:rsidR="000E09AD" w:rsidTr="000E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9" w:type="dxa"/>
          </w:tcPr>
          <w:p w:rsidR="000E09AD" w:rsidRDefault="000E09AD" w:rsidP="007E028D">
            <w:r>
              <w:t>Method</w:t>
            </w:r>
          </w:p>
        </w:tc>
        <w:tc>
          <w:tcPr>
            <w:tcW w:w="3441" w:type="dxa"/>
          </w:tcPr>
          <w:p w:rsidR="000E09AD" w:rsidRDefault="000E09AD" w:rsidP="007E028D">
            <w:r>
              <w:t>URL</w:t>
            </w:r>
          </w:p>
        </w:tc>
        <w:tc>
          <w:tcPr>
            <w:tcW w:w="2820" w:type="dxa"/>
          </w:tcPr>
          <w:p w:rsidR="000E09AD" w:rsidRDefault="000E09AD" w:rsidP="007E028D">
            <w:r>
              <w:t>Type Returned</w:t>
            </w:r>
          </w:p>
        </w:tc>
      </w:tr>
      <w:tr w:rsidR="000E09AD" w:rsidTr="000E09AD">
        <w:tc>
          <w:tcPr>
            <w:tcW w:w="3089" w:type="dxa"/>
          </w:tcPr>
          <w:p w:rsidR="000E09AD" w:rsidRDefault="000E09AD" w:rsidP="007E028D">
            <w:r>
              <w:t>GET</w:t>
            </w:r>
          </w:p>
        </w:tc>
        <w:tc>
          <w:tcPr>
            <w:tcW w:w="3441" w:type="dxa"/>
          </w:tcPr>
          <w:p w:rsidR="000E09AD" w:rsidRDefault="000E09AD" w:rsidP="003B2C93">
            <w:r>
              <w:t>Address/[Address]</w:t>
            </w:r>
          </w:p>
        </w:tc>
        <w:tc>
          <w:tcPr>
            <w:tcW w:w="2820" w:type="dxa"/>
          </w:tcPr>
          <w:p w:rsidR="000E09AD" w:rsidRPr="00BE5E40" w:rsidRDefault="000E09AD" w:rsidP="003B2C93">
            <w:pPr>
              <w:rPr>
                <w:b/>
              </w:rPr>
            </w:pPr>
            <w:r w:rsidRPr="00BE5E40">
              <w:rPr>
                <w:b/>
              </w:rPr>
              <w:t>Address</w:t>
            </w:r>
            <w:r w:rsidR="00BE5E40">
              <w:rPr>
                <w:b/>
              </w:rPr>
              <w:t>[]</w:t>
            </w:r>
          </w:p>
        </w:tc>
      </w:tr>
    </w:tbl>
    <w:p w:rsidR="00112A9C" w:rsidRDefault="00112A9C" w:rsidP="00112A9C">
      <w:pPr>
        <w:pStyle w:val="Heading4"/>
      </w:pPr>
      <w:r>
        <w:t>Data</w:t>
      </w:r>
    </w:p>
    <w:p w:rsidR="00BE2A5D" w:rsidRPr="00BE2A5D" w:rsidRDefault="00BE2A5D" w:rsidP="00BE2A5D">
      <w:r>
        <w:t xml:space="preserve">Example: [GET] </w:t>
      </w:r>
      <w:r w:rsidR="001277DF" w:rsidRPr="001277DF">
        <w:t>https://apps.jefferson.kyschools.</w:t>
      </w:r>
      <w:r w:rsidR="001277DF">
        <w:t>us/api/Demographics</w:t>
      </w:r>
      <w:r w:rsidR="000E09AD">
        <w:t>/v1</w:t>
      </w:r>
      <w:r>
        <w:t>/</w:t>
      </w:r>
      <w:r w:rsidR="00B767EB">
        <w:t>Address/</w:t>
      </w:r>
      <w:r>
        <w:t>123%20Some%20Street</w:t>
      </w:r>
      <w:r w:rsidR="000E09AD"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28D" w:rsidTr="007E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E028D" w:rsidRDefault="007E028D" w:rsidP="007E028D">
            <w:r>
              <w:t>Type</w:t>
            </w:r>
          </w:p>
        </w:tc>
        <w:tc>
          <w:tcPr>
            <w:tcW w:w="3117" w:type="dxa"/>
          </w:tcPr>
          <w:p w:rsidR="007E028D" w:rsidRDefault="00BE2A5D" w:rsidP="007E028D">
            <w:r>
              <w:t>Parameter Name</w:t>
            </w:r>
          </w:p>
        </w:tc>
        <w:tc>
          <w:tcPr>
            <w:tcW w:w="3117" w:type="dxa"/>
          </w:tcPr>
          <w:p w:rsidR="007E028D" w:rsidRDefault="00BE2A5D" w:rsidP="007E028D">
            <w:r>
              <w:t>Type</w:t>
            </w:r>
          </w:p>
        </w:tc>
      </w:tr>
      <w:tr w:rsidR="007E028D" w:rsidTr="007E028D">
        <w:tc>
          <w:tcPr>
            <w:tcW w:w="3116" w:type="dxa"/>
          </w:tcPr>
          <w:p w:rsidR="007E028D" w:rsidRDefault="003B2C93" w:rsidP="007E028D">
            <w:r>
              <w:t>URL</w:t>
            </w:r>
          </w:p>
        </w:tc>
        <w:tc>
          <w:tcPr>
            <w:tcW w:w="3117" w:type="dxa"/>
          </w:tcPr>
          <w:p w:rsidR="007E028D" w:rsidRDefault="003B2C93" w:rsidP="003B2C93">
            <w:r>
              <w:t>[Address]</w:t>
            </w:r>
          </w:p>
        </w:tc>
        <w:tc>
          <w:tcPr>
            <w:tcW w:w="3117" w:type="dxa"/>
          </w:tcPr>
          <w:p w:rsidR="007E028D" w:rsidRDefault="003B2C93" w:rsidP="007E028D">
            <w:r>
              <w:t>string</w:t>
            </w:r>
          </w:p>
        </w:tc>
      </w:tr>
      <w:tr w:rsidR="003B2C93" w:rsidTr="007E028D">
        <w:tc>
          <w:tcPr>
            <w:tcW w:w="3116" w:type="dxa"/>
          </w:tcPr>
          <w:p w:rsidR="003B2C93" w:rsidRDefault="00EB174A" w:rsidP="007E028D">
            <w:r>
              <w:t>QUERYSTRING</w:t>
            </w:r>
          </w:p>
        </w:tc>
        <w:tc>
          <w:tcPr>
            <w:tcW w:w="3117" w:type="dxa"/>
          </w:tcPr>
          <w:p w:rsidR="003B2C93" w:rsidRDefault="00713BA2" w:rsidP="003B2C93">
            <w:r>
              <w:t>api_key</w:t>
            </w:r>
          </w:p>
        </w:tc>
        <w:tc>
          <w:tcPr>
            <w:tcW w:w="3117" w:type="dxa"/>
          </w:tcPr>
          <w:p w:rsidR="003B2C93" w:rsidRDefault="00BE2A5D" w:rsidP="007E028D">
            <w:r>
              <w:t>S</w:t>
            </w:r>
            <w:r w:rsidR="00713BA2">
              <w:t>tring</w:t>
            </w:r>
          </w:p>
        </w:tc>
      </w:tr>
    </w:tbl>
    <w:p w:rsidR="00BE2A5D" w:rsidRDefault="00BE2A5D" w:rsidP="00BE2A5D">
      <w:pPr>
        <w:pStyle w:val="ListBullet"/>
      </w:pPr>
      <w:r w:rsidRPr="00BE2A5D">
        <w:rPr>
          <w:b/>
        </w:rPr>
        <w:t>Address</w:t>
      </w:r>
      <w:r>
        <w:t>: The address that you are searching for. The city, state, and zip may be omitted.</w:t>
      </w:r>
    </w:p>
    <w:p w:rsidR="00BE2A5D" w:rsidRPr="00BE2A5D" w:rsidRDefault="00BE2A5D" w:rsidP="00BE2A5D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7E411E" w:rsidRDefault="007E411E" w:rsidP="007E411E">
      <w:pPr>
        <w:pStyle w:val="Heading2"/>
      </w:pPr>
      <w:bookmarkStart w:id="6" w:name="_Toc451598928"/>
      <w:r>
        <w:lastRenderedPageBreak/>
        <w:t>Bus Finder</w:t>
      </w:r>
      <w:bookmarkEnd w:id="6"/>
    </w:p>
    <w:p w:rsidR="007E411E" w:rsidRDefault="007E411E" w:rsidP="007E411E">
      <w:pPr>
        <w:pStyle w:val="Heading3"/>
      </w:pPr>
      <w:bookmarkStart w:id="7" w:name="_Toc451598929"/>
      <w:r>
        <w:t>Displaying a map and bus stops by address</w:t>
      </w:r>
      <w:bookmarkEnd w:id="7"/>
    </w:p>
    <w:p w:rsidR="007E411E" w:rsidRDefault="007E411E" w:rsidP="007E411E">
      <w:r>
        <w:t>The Bus Finder section of the API is currently not an API call. This endpoint is a page that should be loaded in an iframe. To see an example, you can go to the example page:</w:t>
      </w:r>
    </w:p>
    <w:p w:rsidR="007E411E" w:rsidRPr="0048717F" w:rsidRDefault="007E411E" w:rsidP="007E411E">
      <w:r>
        <w:t>Busfinder/IFrameTest?api_key=[your api key]</w:t>
      </w:r>
    </w:p>
    <w:p w:rsidR="007E411E" w:rsidRPr="00112A9C" w:rsidRDefault="007E411E" w:rsidP="007E411E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7E411E" w:rsidTr="008E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7E411E" w:rsidRDefault="007E411E" w:rsidP="008E79AD">
            <w:r>
              <w:t>Method</w:t>
            </w:r>
          </w:p>
        </w:tc>
        <w:tc>
          <w:tcPr>
            <w:tcW w:w="3924" w:type="dxa"/>
          </w:tcPr>
          <w:p w:rsidR="007E411E" w:rsidRDefault="007E411E" w:rsidP="008E79AD">
            <w:r>
              <w:t>URL</w:t>
            </w:r>
          </w:p>
        </w:tc>
        <w:tc>
          <w:tcPr>
            <w:tcW w:w="2560" w:type="dxa"/>
          </w:tcPr>
          <w:p w:rsidR="007E411E" w:rsidRDefault="007E411E" w:rsidP="008E79AD">
            <w:r>
              <w:t>Type Returned</w:t>
            </w:r>
          </w:p>
        </w:tc>
      </w:tr>
      <w:tr w:rsidR="007E411E" w:rsidTr="008E79AD">
        <w:tc>
          <w:tcPr>
            <w:tcW w:w="2866" w:type="dxa"/>
          </w:tcPr>
          <w:p w:rsidR="007E411E" w:rsidRDefault="007E411E" w:rsidP="008E79AD">
            <w:r>
              <w:t>GET</w:t>
            </w:r>
          </w:p>
        </w:tc>
        <w:tc>
          <w:tcPr>
            <w:tcW w:w="3924" w:type="dxa"/>
          </w:tcPr>
          <w:p w:rsidR="007E411E" w:rsidRDefault="007E411E" w:rsidP="008E79AD">
            <w:r>
              <w:t>BusFinder/</w:t>
            </w:r>
          </w:p>
        </w:tc>
        <w:tc>
          <w:tcPr>
            <w:tcW w:w="2560" w:type="dxa"/>
          </w:tcPr>
          <w:p w:rsidR="007E411E" w:rsidRDefault="007E411E" w:rsidP="008E79AD">
            <w:r>
              <w:t>WebPage</w:t>
            </w:r>
          </w:p>
        </w:tc>
      </w:tr>
    </w:tbl>
    <w:p w:rsidR="007E411E" w:rsidRDefault="007E411E" w:rsidP="007E411E">
      <w:pPr>
        <w:pStyle w:val="Heading4"/>
      </w:pPr>
      <w:r>
        <w:t>Data</w:t>
      </w:r>
    </w:p>
    <w:p w:rsidR="007E411E" w:rsidRPr="00BE2A5D" w:rsidRDefault="007E411E" w:rsidP="007E411E">
      <w:r>
        <w:t xml:space="preserve">Example: [GET] </w:t>
      </w:r>
      <w:r w:rsidRPr="00C14A8B">
        <w:t>https://apps.jefferson.kyschools.us/api/Demographics/v1/BusFinder</w:t>
      </w:r>
      <w:r>
        <w:t>?address=”123 Some St”&amp;schoolNumber=090&amp;api_key=abc123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11E" w:rsidTr="008E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E411E" w:rsidRDefault="007E411E" w:rsidP="008E79AD">
            <w:r>
              <w:t>Type</w:t>
            </w:r>
          </w:p>
        </w:tc>
        <w:tc>
          <w:tcPr>
            <w:tcW w:w="3117" w:type="dxa"/>
          </w:tcPr>
          <w:p w:rsidR="007E411E" w:rsidRDefault="007E411E" w:rsidP="008E79AD">
            <w:r>
              <w:t>Parameter Name</w:t>
            </w:r>
          </w:p>
        </w:tc>
        <w:tc>
          <w:tcPr>
            <w:tcW w:w="3117" w:type="dxa"/>
          </w:tcPr>
          <w:p w:rsidR="007E411E" w:rsidRDefault="007E411E" w:rsidP="008E79AD">
            <w:r>
              <w:t>Type</w:t>
            </w:r>
          </w:p>
        </w:tc>
      </w:tr>
      <w:tr w:rsidR="007E411E" w:rsidTr="008E79AD">
        <w:tc>
          <w:tcPr>
            <w:tcW w:w="3116" w:type="dxa"/>
          </w:tcPr>
          <w:p w:rsidR="007E411E" w:rsidRDefault="007E411E" w:rsidP="008E79AD">
            <w:r>
              <w:t>QUERYSTRING</w:t>
            </w:r>
          </w:p>
        </w:tc>
        <w:tc>
          <w:tcPr>
            <w:tcW w:w="3117" w:type="dxa"/>
          </w:tcPr>
          <w:p w:rsidR="007E411E" w:rsidRDefault="007E411E" w:rsidP="008E79AD">
            <w:r w:rsidRPr="0035784F">
              <w:t>address</w:t>
            </w:r>
          </w:p>
        </w:tc>
        <w:tc>
          <w:tcPr>
            <w:tcW w:w="3117" w:type="dxa"/>
          </w:tcPr>
          <w:p w:rsidR="007E411E" w:rsidRDefault="007E411E" w:rsidP="008E79AD">
            <w:r>
              <w:t>String</w:t>
            </w:r>
          </w:p>
        </w:tc>
      </w:tr>
      <w:tr w:rsidR="007E411E" w:rsidTr="008E79AD">
        <w:tc>
          <w:tcPr>
            <w:tcW w:w="3116" w:type="dxa"/>
          </w:tcPr>
          <w:p w:rsidR="007E411E" w:rsidRDefault="007E411E" w:rsidP="008E79AD">
            <w:r>
              <w:t>QUERYSTRING</w:t>
            </w:r>
          </w:p>
        </w:tc>
        <w:tc>
          <w:tcPr>
            <w:tcW w:w="3117" w:type="dxa"/>
          </w:tcPr>
          <w:p w:rsidR="007E411E" w:rsidRPr="0035784F" w:rsidRDefault="007E411E" w:rsidP="008E79AD">
            <w:r>
              <w:t>schoolNumber</w:t>
            </w:r>
          </w:p>
        </w:tc>
        <w:tc>
          <w:tcPr>
            <w:tcW w:w="3117" w:type="dxa"/>
          </w:tcPr>
          <w:p w:rsidR="007E411E" w:rsidRDefault="007E411E" w:rsidP="008E79AD">
            <w:r>
              <w:t>String</w:t>
            </w:r>
          </w:p>
        </w:tc>
      </w:tr>
      <w:tr w:rsidR="007E411E" w:rsidTr="008E79AD">
        <w:tc>
          <w:tcPr>
            <w:tcW w:w="3116" w:type="dxa"/>
          </w:tcPr>
          <w:p w:rsidR="007E411E" w:rsidRDefault="007E411E" w:rsidP="008E79AD">
            <w:r>
              <w:t>QUERYSTRING</w:t>
            </w:r>
          </w:p>
        </w:tc>
        <w:tc>
          <w:tcPr>
            <w:tcW w:w="3117" w:type="dxa"/>
          </w:tcPr>
          <w:p w:rsidR="007E411E" w:rsidRDefault="007E411E" w:rsidP="008E79AD">
            <w:r>
              <w:t>api_key</w:t>
            </w:r>
          </w:p>
        </w:tc>
        <w:tc>
          <w:tcPr>
            <w:tcW w:w="3117" w:type="dxa"/>
          </w:tcPr>
          <w:p w:rsidR="007E411E" w:rsidRDefault="007E411E" w:rsidP="008E79AD">
            <w:r>
              <w:t>String</w:t>
            </w:r>
          </w:p>
        </w:tc>
      </w:tr>
    </w:tbl>
    <w:p w:rsidR="007E411E" w:rsidRDefault="007E411E" w:rsidP="007E411E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7E411E" w:rsidRDefault="007E411E" w:rsidP="00BB4C9A">
      <w:pPr>
        <w:pStyle w:val="ListBullet"/>
      </w:pPr>
      <w:r>
        <w:rPr>
          <w:b/>
        </w:rPr>
        <w:t xml:space="preserve">address: </w:t>
      </w:r>
      <w:r>
        <w:t>The string representing the address in question. If not provided and empty map will return.</w:t>
      </w:r>
    </w:p>
    <w:p w:rsidR="007E028D" w:rsidRDefault="00112A9C" w:rsidP="00BB4C9A">
      <w:pPr>
        <w:pStyle w:val="Heading3"/>
      </w:pPr>
      <w:bookmarkStart w:id="8" w:name="_Toc451598930"/>
      <w:r>
        <w:t>Return Objects</w:t>
      </w:r>
      <w:bookmarkEnd w:id="8"/>
    </w:p>
    <w:p w:rsidR="00FB472E" w:rsidRDefault="00FB472E" w:rsidP="00112A9C">
      <w:pPr>
        <w:pStyle w:val="Heading5"/>
      </w:pPr>
      <w:r>
        <w:t>SchoolYear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FB472E" w:rsidTr="00BD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FB472E" w:rsidRDefault="00FB472E" w:rsidP="00BD43BE">
            <w:r>
              <w:t>Field Name</w:t>
            </w:r>
          </w:p>
        </w:tc>
        <w:tc>
          <w:tcPr>
            <w:tcW w:w="4563" w:type="dxa"/>
          </w:tcPr>
          <w:p w:rsidR="00FB472E" w:rsidRDefault="00FB472E" w:rsidP="00BD43BE">
            <w:r>
              <w:t>Type</w:t>
            </w:r>
          </w:p>
        </w:tc>
      </w:tr>
      <w:tr w:rsidR="00FB472E" w:rsidRPr="00BE5E40" w:rsidTr="00BD43BE">
        <w:trPr>
          <w:trHeight w:val="389"/>
        </w:trPr>
        <w:tc>
          <w:tcPr>
            <w:tcW w:w="4777" w:type="dxa"/>
          </w:tcPr>
          <w:p w:rsidR="00FB472E" w:rsidRDefault="00FB472E" w:rsidP="00BD43BE">
            <w:r>
              <w:t>Year</w:t>
            </w:r>
          </w:p>
        </w:tc>
        <w:tc>
          <w:tcPr>
            <w:tcW w:w="4563" w:type="dxa"/>
          </w:tcPr>
          <w:p w:rsidR="00FB472E" w:rsidRPr="00FB472E" w:rsidRDefault="00FB472E" w:rsidP="00BD43BE">
            <w:r>
              <w:t>string</w:t>
            </w:r>
          </w:p>
        </w:tc>
      </w:tr>
      <w:tr w:rsidR="00FB472E" w:rsidTr="00BD43BE">
        <w:trPr>
          <w:trHeight w:val="389"/>
        </w:trPr>
        <w:tc>
          <w:tcPr>
            <w:tcW w:w="4777" w:type="dxa"/>
          </w:tcPr>
          <w:p w:rsidR="00FB472E" w:rsidRDefault="00FB472E" w:rsidP="00BD43BE">
            <w:r>
              <w:t>Current</w:t>
            </w:r>
          </w:p>
        </w:tc>
        <w:tc>
          <w:tcPr>
            <w:tcW w:w="4563" w:type="dxa"/>
          </w:tcPr>
          <w:p w:rsidR="00FB472E" w:rsidRDefault="00FB472E" w:rsidP="00BD43BE">
            <w:r>
              <w:t>bit</w:t>
            </w:r>
          </w:p>
        </w:tc>
      </w:tr>
    </w:tbl>
    <w:p w:rsidR="00112A9C" w:rsidRPr="00112A9C" w:rsidRDefault="00112A9C" w:rsidP="00112A9C">
      <w:pPr>
        <w:pStyle w:val="Heading5"/>
      </w:pPr>
      <w:r>
        <w:t>Address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112A9C" w:rsidTr="0011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112A9C" w:rsidRDefault="00112A9C" w:rsidP="007E028D">
            <w:r>
              <w:t>Field Name</w:t>
            </w:r>
          </w:p>
        </w:tc>
        <w:tc>
          <w:tcPr>
            <w:tcW w:w="4563" w:type="dxa"/>
          </w:tcPr>
          <w:p w:rsidR="00112A9C" w:rsidRDefault="00112A9C" w:rsidP="007E028D">
            <w:r>
              <w:t>Type</w:t>
            </w:r>
          </w:p>
        </w:tc>
      </w:tr>
      <w:tr w:rsidR="00BE5E40" w:rsidTr="00112A9C">
        <w:trPr>
          <w:trHeight w:val="389"/>
        </w:trPr>
        <w:tc>
          <w:tcPr>
            <w:tcW w:w="4777" w:type="dxa"/>
          </w:tcPr>
          <w:p w:rsidR="00BE5E40" w:rsidRDefault="00BE5E40" w:rsidP="007E028D">
            <w:r>
              <w:t>LastReported</w:t>
            </w:r>
          </w:p>
        </w:tc>
        <w:tc>
          <w:tcPr>
            <w:tcW w:w="4563" w:type="dxa"/>
          </w:tcPr>
          <w:p w:rsidR="00BE5E40" w:rsidRPr="00BE5E40" w:rsidRDefault="00BE5E40" w:rsidP="007E028D">
            <w:pPr>
              <w:rPr>
                <w:b/>
              </w:rPr>
            </w:pPr>
            <w:r w:rsidRPr="00BE5E40">
              <w:rPr>
                <w:b/>
              </w:rPr>
              <w:t>ReportDate</w:t>
            </w:r>
          </w:p>
        </w:tc>
      </w:tr>
      <w:tr w:rsidR="00BE5E40" w:rsidTr="00112A9C">
        <w:trPr>
          <w:trHeight w:val="389"/>
        </w:trPr>
        <w:tc>
          <w:tcPr>
            <w:tcW w:w="4777" w:type="dxa"/>
          </w:tcPr>
          <w:p w:rsidR="00BE5E40" w:rsidRDefault="00BE5E40" w:rsidP="007E028D">
            <w:r>
              <w:t>Score</w:t>
            </w:r>
          </w:p>
        </w:tc>
        <w:tc>
          <w:tcPr>
            <w:tcW w:w="4563" w:type="dxa"/>
          </w:tcPr>
          <w:p w:rsidR="00BE5E40" w:rsidRDefault="00BE5E40" w:rsidP="007E028D">
            <w:r>
              <w:t>Int (0-100)</w:t>
            </w:r>
          </w:p>
        </w:tc>
      </w:tr>
      <w:tr w:rsidR="00BE5E40" w:rsidTr="00112A9C">
        <w:trPr>
          <w:trHeight w:val="389"/>
        </w:trPr>
        <w:tc>
          <w:tcPr>
            <w:tcW w:w="4777" w:type="dxa"/>
          </w:tcPr>
          <w:p w:rsidR="00BE5E40" w:rsidRDefault="00BE5E40" w:rsidP="007E028D">
            <w:r>
              <w:t>BaseAddress</w:t>
            </w:r>
          </w:p>
        </w:tc>
        <w:tc>
          <w:tcPr>
            <w:tcW w:w="4563" w:type="dxa"/>
          </w:tcPr>
          <w:p w:rsidR="00BE5E40" w:rsidRPr="00BE5E40" w:rsidRDefault="00BE5E40" w:rsidP="007E028D">
            <w:pPr>
              <w:rPr>
                <w:b/>
              </w:rPr>
            </w:pPr>
            <w:r>
              <w:rPr>
                <w:b/>
              </w:rPr>
              <w:t>Base</w:t>
            </w:r>
            <w:r w:rsidRPr="00BE5E40">
              <w:rPr>
                <w:b/>
              </w:rPr>
              <w:t>Address</w:t>
            </w:r>
          </w:p>
        </w:tc>
      </w:tr>
      <w:tr w:rsidR="00112A9C" w:rsidTr="00112A9C">
        <w:trPr>
          <w:trHeight w:val="401"/>
        </w:trPr>
        <w:tc>
          <w:tcPr>
            <w:tcW w:w="4777" w:type="dxa"/>
          </w:tcPr>
          <w:p w:rsidR="00112A9C" w:rsidRDefault="00112A9C" w:rsidP="007E028D">
            <w:r>
              <w:t>AddressId</w:t>
            </w:r>
          </w:p>
        </w:tc>
        <w:tc>
          <w:tcPr>
            <w:tcW w:w="4563" w:type="dxa"/>
          </w:tcPr>
          <w:p w:rsidR="00112A9C" w:rsidRDefault="00112A9C" w:rsidP="007E028D">
            <w:r>
              <w:t>int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Number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BE5E40" w:rsidTr="00112A9C">
        <w:trPr>
          <w:trHeight w:val="389"/>
        </w:trPr>
        <w:tc>
          <w:tcPr>
            <w:tcW w:w="4777" w:type="dxa"/>
          </w:tcPr>
          <w:p w:rsidR="00BE5E40" w:rsidRDefault="00BE5E40" w:rsidP="007E028D">
            <w:r>
              <w:t>HalfHouse</w:t>
            </w:r>
          </w:p>
        </w:tc>
        <w:tc>
          <w:tcPr>
            <w:tcW w:w="4563" w:type="dxa"/>
          </w:tcPr>
          <w:p w:rsidR="00BE5E40" w:rsidRDefault="00BE5E40" w:rsidP="007E028D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Direction</w:t>
            </w:r>
          </w:p>
        </w:tc>
        <w:tc>
          <w:tcPr>
            <w:tcW w:w="4563" w:type="dxa"/>
          </w:tcPr>
          <w:p w:rsidR="00112A9C" w:rsidRDefault="00112A9C" w:rsidP="007E028D">
            <w:r>
              <w:t>character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lastRenderedPageBreak/>
              <w:t>Street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112A9C" w:rsidTr="00112A9C">
        <w:trPr>
          <w:trHeight w:val="401"/>
        </w:trPr>
        <w:tc>
          <w:tcPr>
            <w:tcW w:w="4777" w:type="dxa"/>
          </w:tcPr>
          <w:p w:rsidR="00112A9C" w:rsidRDefault="00112A9C" w:rsidP="007E028D">
            <w:r>
              <w:t>Tag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BE5E40" w:rsidTr="00112A9C">
        <w:trPr>
          <w:trHeight w:val="401"/>
        </w:trPr>
        <w:tc>
          <w:tcPr>
            <w:tcW w:w="4777" w:type="dxa"/>
          </w:tcPr>
          <w:p w:rsidR="00BE5E40" w:rsidRDefault="00BE5E40" w:rsidP="007E028D">
            <w:r>
              <w:t>Apartment</w:t>
            </w:r>
          </w:p>
        </w:tc>
        <w:tc>
          <w:tcPr>
            <w:tcW w:w="4563" w:type="dxa"/>
          </w:tcPr>
          <w:p w:rsidR="00BE5E40" w:rsidRDefault="00BE5E40" w:rsidP="007E028D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Zip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BE5E40" w:rsidTr="00112A9C">
        <w:trPr>
          <w:trHeight w:val="389"/>
        </w:trPr>
        <w:tc>
          <w:tcPr>
            <w:tcW w:w="4777" w:type="dxa"/>
          </w:tcPr>
          <w:p w:rsidR="00BE5E40" w:rsidRDefault="00BE5E40" w:rsidP="007E028D">
            <w:r>
              <w:t>DisplayText</w:t>
            </w:r>
          </w:p>
        </w:tc>
        <w:tc>
          <w:tcPr>
            <w:tcW w:w="4563" w:type="dxa"/>
          </w:tcPr>
          <w:p w:rsidR="00BE5E40" w:rsidRDefault="00BE5E40" w:rsidP="007E028D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Longitude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Latitude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BoardDistrict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BoardMember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BoardMemberEmail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  <w:tr w:rsidR="00112A9C" w:rsidTr="00112A9C">
        <w:trPr>
          <w:trHeight w:val="389"/>
        </w:trPr>
        <w:tc>
          <w:tcPr>
            <w:tcW w:w="4777" w:type="dxa"/>
          </w:tcPr>
          <w:p w:rsidR="00112A9C" w:rsidRDefault="00112A9C" w:rsidP="007E028D">
            <w:r>
              <w:t>BoardMemberPhone</w:t>
            </w:r>
          </w:p>
        </w:tc>
        <w:tc>
          <w:tcPr>
            <w:tcW w:w="4563" w:type="dxa"/>
          </w:tcPr>
          <w:p w:rsidR="00112A9C" w:rsidRDefault="00112A9C" w:rsidP="007E028D">
            <w:r>
              <w:t>string</w:t>
            </w:r>
          </w:p>
        </w:tc>
      </w:tr>
    </w:tbl>
    <w:p w:rsidR="00112A9C" w:rsidRDefault="00BE5E40" w:rsidP="00112A9C">
      <w:pPr>
        <w:pStyle w:val="Heading5"/>
      </w:pPr>
      <w:r>
        <w:t>BaseAddress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BE5E40" w:rsidTr="0094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BE5E40" w:rsidRDefault="00BE5E40" w:rsidP="00947D33">
            <w:r>
              <w:t>Field Name</w:t>
            </w:r>
          </w:p>
        </w:tc>
        <w:tc>
          <w:tcPr>
            <w:tcW w:w="4563" w:type="dxa"/>
          </w:tcPr>
          <w:p w:rsidR="00BE5E40" w:rsidRDefault="00BE5E40" w:rsidP="00947D33">
            <w:r>
              <w:t>Type</w:t>
            </w:r>
          </w:p>
        </w:tc>
      </w:tr>
      <w:tr w:rsidR="00BE5E40" w:rsidTr="00947D33">
        <w:trPr>
          <w:trHeight w:val="401"/>
        </w:trPr>
        <w:tc>
          <w:tcPr>
            <w:tcW w:w="4777" w:type="dxa"/>
          </w:tcPr>
          <w:p w:rsidR="00BE5E40" w:rsidRDefault="00BE5E40" w:rsidP="00947D33">
            <w:r>
              <w:t>AddressId</w:t>
            </w:r>
          </w:p>
        </w:tc>
        <w:tc>
          <w:tcPr>
            <w:tcW w:w="4563" w:type="dxa"/>
          </w:tcPr>
          <w:p w:rsidR="00BE5E40" w:rsidRDefault="00BE5E40" w:rsidP="00947D33">
            <w:r>
              <w:t>int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Number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HalfHouse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Direction</w:t>
            </w:r>
          </w:p>
        </w:tc>
        <w:tc>
          <w:tcPr>
            <w:tcW w:w="4563" w:type="dxa"/>
          </w:tcPr>
          <w:p w:rsidR="00BE5E40" w:rsidRDefault="00BE5E40" w:rsidP="00947D33">
            <w:r>
              <w:t>character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Street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401"/>
        </w:trPr>
        <w:tc>
          <w:tcPr>
            <w:tcW w:w="4777" w:type="dxa"/>
          </w:tcPr>
          <w:p w:rsidR="00BE5E40" w:rsidRDefault="00BE5E40" w:rsidP="00947D33">
            <w:r>
              <w:t>Tag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401"/>
        </w:trPr>
        <w:tc>
          <w:tcPr>
            <w:tcW w:w="4777" w:type="dxa"/>
          </w:tcPr>
          <w:p w:rsidR="00BE5E40" w:rsidRDefault="00BE5E40" w:rsidP="00947D33">
            <w:r>
              <w:t>Apartment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Zip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DisplayText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Longitude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Latitude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BoardDistrict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BoardMember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BoardMemberEmail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  <w:tr w:rsidR="00BE5E40" w:rsidTr="00947D33">
        <w:trPr>
          <w:trHeight w:val="389"/>
        </w:trPr>
        <w:tc>
          <w:tcPr>
            <w:tcW w:w="4777" w:type="dxa"/>
          </w:tcPr>
          <w:p w:rsidR="00BE5E40" w:rsidRDefault="00BE5E40" w:rsidP="00947D33">
            <w:r>
              <w:t>BoardMemberPhone</w:t>
            </w:r>
          </w:p>
        </w:tc>
        <w:tc>
          <w:tcPr>
            <w:tcW w:w="4563" w:type="dxa"/>
          </w:tcPr>
          <w:p w:rsidR="00BE5E40" w:rsidRDefault="00BE5E40" w:rsidP="00947D33">
            <w:r>
              <w:t>string</w:t>
            </w:r>
          </w:p>
        </w:tc>
      </w:tr>
    </w:tbl>
    <w:p w:rsidR="007E411E" w:rsidRDefault="007E411E" w:rsidP="00BE7A7E">
      <w:pPr>
        <w:pStyle w:val="Heading1"/>
      </w:pPr>
    </w:p>
    <w:p w:rsidR="007E411E" w:rsidRDefault="007E411E" w:rsidP="007E411E">
      <w:pPr>
        <w:rPr>
          <w:color w:val="1F4E79" w:themeColor="accent1" w:themeShade="80"/>
          <w:sz w:val="28"/>
        </w:rPr>
      </w:pPr>
      <w:r>
        <w:br w:type="page"/>
      </w:r>
    </w:p>
    <w:p w:rsidR="00216AAA" w:rsidRDefault="007E028D" w:rsidP="00BE7A7E">
      <w:pPr>
        <w:pStyle w:val="Heading1"/>
      </w:pPr>
      <w:bookmarkStart w:id="9" w:name="_Toc451598931"/>
      <w:r>
        <w:lastRenderedPageBreak/>
        <w:t>Schools</w:t>
      </w:r>
      <w:r w:rsidR="00F10866">
        <w:t xml:space="preserve"> Services</w:t>
      </w:r>
      <w:bookmarkEnd w:id="9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2A5D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BE2A5D" w:rsidRDefault="00BE2A5D" w:rsidP="00BF2E1C">
            <w:r>
              <w:t>Environment</w:t>
            </w:r>
          </w:p>
        </w:tc>
        <w:tc>
          <w:tcPr>
            <w:tcW w:w="4675" w:type="dxa"/>
          </w:tcPr>
          <w:p w:rsidR="00BE2A5D" w:rsidRDefault="00BE2A5D" w:rsidP="00BF2E1C">
            <w:r>
              <w:t>Base URL</w:t>
            </w:r>
          </w:p>
        </w:tc>
      </w:tr>
      <w:tr w:rsidR="00BE2A5D" w:rsidTr="00BF2E1C">
        <w:tc>
          <w:tcPr>
            <w:tcW w:w="4675" w:type="dxa"/>
          </w:tcPr>
          <w:p w:rsidR="00BE2A5D" w:rsidRDefault="00BE2A5D" w:rsidP="00BF2E1C">
            <w:r>
              <w:t>Production</w:t>
            </w:r>
          </w:p>
        </w:tc>
        <w:tc>
          <w:tcPr>
            <w:tcW w:w="4675" w:type="dxa"/>
          </w:tcPr>
          <w:p w:rsidR="00BE2A5D" w:rsidRDefault="00BE2A5D" w:rsidP="000E09AD">
            <w:r w:rsidRPr="00EB174A">
              <w:t>https://apps.jefferson.kyschools.us/api/</w:t>
            </w:r>
            <w:r w:rsidR="00F10866">
              <w:t>School</w:t>
            </w:r>
            <w:r w:rsidR="00051B7B">
              <w:t>s</w:t>
            </w:r>
            <w:r w:rsidR="000E09AD">
              <w:t>/v1</w:t>
            </w:r>
          </w:p>
        </w:tc>
      </w:tr>
      <w:tr w:rsidR="00BE2A5D" w:rsidTr="00BF2E1C">
        <w:tc>
          <w:tcPr>
            <w:tcW w:w="4675" w:type="dxa"/>
          </w:tcPr>
          <w:p w:rsidR="00BE2A5D" w:rsidRDefault="00BE2A5D" w:rsidP="00BF2E1C">
            <w:r>
              <w:t>Staging</w:t>
            </w:r>
          </w:p>
        </w:tc>
        <w:tc>
          <w:tcPr>
            <w:tcW w:w="4675" w:type="dxa"/>
          </w:tcPr>
          <w:p w:rsidR="00BE2A5D" w:rsidRDefault="00BE2A5D" w:rsidP="000E09AD">
            <w:r w:rsidRPr="00EB174A">
              <w:t>https://appsqa.jefferson.kyschools.us/api/</w:t>
            </w:r>
            <w:r w:rsidR="00F10866">
              <w:t>School</w:t>
            </w:r>
            <w:r w:rsidR="00051B7B">
              <w:t>s</w:t>
            </w:r>
            <w:r w:rsidR="000E09AD">
              <w:t>/v1</w:t>
            </w:r>
          </w:p>
        </w:tc>
      </w:tr>
    </w:tbl>
    <w:p w:rsidR="00EC25BE" w:rsidRPr="00BE2A5D" w:rsidRDefault="00EC25BE" w:rsidP="00EC25BE">
      <w:pPr>
        <w:pStyle w:val="Heading2"/>
        <w:numPr>
          <w:ilvl w:val="0"/>
          <w:numId w:val="10"/>
        </w:numPr>
      </w:pPr>
      <w:bookmarkStart w:id="10" w:name="_Toc451598932"/>
      <w:r>
        <w:t>School Year Service</w:t>
      </w:r>
      <w:bookmarkEnd w:id="10"/>
      <w:r w:rsidRPr="00EC25BE">
        <w:t xml:space="preserve"> </w:t>
      </w:r>
    </w:p>
    <w:p w:rsidR="00EC25BE" w:rsidRDefault="00EC25BE" w:rsidP="00EC25BE">
      <w:pPr>
        <w:pStyle w:val="Heading3"/>
      </w:pPr>
      <w:bookmarkStart w:id="11" w:name="_Toc451598933"/>
      <w:r>
        <w:t>Get the current school year from our student information system</w:t>
      </w:r>
      <w:bookmarkEnd w:id="11"/>
    </w:p>
    <w:p w:rsidR="00EC25BE" w:rsidRPr="00112A9C" w:rsidRDefault="00EC25BE" w:rsidP="00EC25BE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EC25BE" w:rsidTr="00BD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EC25BE" w:rsidRDefault="00EC25BE" w:rsidP="00BD43BE">
            <w:r>
              <w:t>Method</w:t>
            </w:r>
          </w:p>
        </w:tc>
        <w:tc>
          <w:tcPr>
            <w:tcW w:w="3924" w:type="dxa"/>
          </w:tcPr>
          <w:p w:rsidR="00EC25BE" w:rsidRDefault="00EC25BE" w:rsidP="00BD43BE">
            <w:r>
              <w:t>URL</w:t>
            </w:r>
          </w:p>
        </w:tc>
        <w:tc>
          <w:tcPr>
            <w:tcW w:w="2560" w:type="dxa"/>
          </w:tcPr>
          <w:p w:rsidR="00EC25BE" w:rsidRDefault="00EC25BE" w:rsidP="00BD43BE">
            <w:r>
              <w:t>Type Returned</w:t>
            </w:r>
          </w:p>
        </w:tc>
      </w:tr>
      <w:tr w:rsidR="00EC25BE" w:rsidTr="00BD43BE">
        <w:tc>
          <w:tcPr>
            <w:tcW w:w="2866" w:type="dxa"/>
          </w:tcPr>
          <w:p w:rsidR="00EC25BE" w:rsidRDefault="00EC25BE" w:rsidP="00BD43BE">
            <w:r>
              <w:t>GET</w:t>
            </w:r>
          </w:p>
        </w:tc>
        <w:tc>
          <w:tcPr>
            <w:tcW w:w="3924" w:type="dxa"/>
          </w:tcPr>
          <w:p w:rsidR="00EC25BE" w:rsidRDefault="00EC25BE" w:rsidP="00EC25BE">
            <w:r>
              <w:t>SchoolYear</w:t>
            </w:r>
          </w:p>
        </w:tc>
        <w:tc>
          <w:tcPr>
            <w:tcW w:w="2560" w:type="dxa"/>
          </w:tcPr>
          <w:p w:rsidR="00EC25BE" w:rsidRDefault="00EC25BE" w:rsidP="00BD43BE">
            <w:r>
              <w:t>string</w:t>
            </w:r>
          </w:p>
        </w:tc>
      </w:tr>
    </w:tbl>
    <w:p w:rsidR="00E468D1" w:rsidRDefault="00E468D1" w:rsidP="00E468D1">
      <w:pPr>
        <w:pStyle w:val="Heading4"/>
      </w:pPr>
      <w:r>
        <w:t>Data</w:t>
      </w:r>
    </w:p>
    <w:p w:rsidR="00E468D1" w:rsidRPr="00BE2A5D" w:rsidRDefault="00E468D1" w:rsidP="00E468D1">
      <w:r>
        <w:t xml:space="preserve">Example: [GET] </w:t>
      </w:r>
      <w:r w:rsidRPr="001277DF">
        <w:t>https://apps.jefferson.kyschools.</w:t>
      </w:r>
      <w:r>
        <w:t>us/api/Schools/v1/SchoolYear?api_key=abc123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8D1" w:rsidTr="0064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E468D1" w:rsidRDefault="00E468D1" w:rsidP="0064154A">
            <w:r>
              <w:t>Type</w:t>
            </w:r>
          </w:p>
        </w:tc>
        <w:tc>
          <w:tcPr>
            <w:tcW w:w="3117" w:type="dxa"/>
          </w:tcPr>
          <w:p w:rsidR="00E468D1" w:rsidRDefault="00E468D1" w:rsidP="0064154A">
            <w:r>
              <w:t>Parameter Name</w:t>
            </w:r>
          </w:p>
        </w:tc>
        <w:tc>
          <w:tcPr>
            <w:tcW w:w="3117" w:type="dxa"/>
          </w:tcPr>
          <w:p w:rsidR="00E468D1" w:rsidRDefault="00E468D1" w:rsidP="0064154A">
            <w:r>
              <w:t>Type</w:t>
            </w:r>
          </w:p>
        </w:tc>
      </w:tr>
      <w:tr w:rsidR="00E468D1" w:rsidTr="0064154A">
        <w:tc>
          <w:tcPr>
            <w:tcW w:w="3116" w:type="dxa"/>
          </w:tcPr>
          <w:p w:rsidR="00E468D1" w:rsidRDefault="00E468D1" w:rsidP="0064154A">
            <w:r>
              <w:t>QUERYSTRING</w:t>
            </w:r>
          </w:p>
        </w:tc>
        <w:tc>
          <w:tcPr>
            <w:tcW w:w="3117" w:type="dxa"/>
          </w:tcPr>
          <w:p w:rsidR="00E468D1" w:rsidRDefault="00E468D1" w:rsidP="0064154A">
            <w:r>
              <w:t>api_key</w:t>
            </w:r>
          </w:p>
        </w:tc>
        <w:tc>
          <w:tcPr>
            <w:tcW w:w="3117" w:type="dxa"/>
          </w:tcPr>
          <w:p w:rsidR="00E468D1" w:rsidRDefault="00E468D1" w:rsidP="0064154A">
            <w:r>
              <w:t>String</w:t>
            </w:r>
          </w:p>
        </w:tc>
      </w:tr>
    </w:tbl>
    <w:p w:rsidR="00E468D1" w:rsidRPr="00BE2A5D" w:rsidRDefault="00E468D1" w:rsidP="00E468D1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BE2A5D" w:rsidRPr="00BE2A5D" w:rsidRDefault="000E09AD" w:rsidP="000E09AD">
      <w:pPr>
        <w:pStyle w:val="Heading2"/>
        <w:numPr>
          <w:ilvl w:val="0"/>
          <w:numId w:val="10"/>
        </w:numPr>
      </w:pPr>
      <w:bookmarkStart w:id="12" w:name="_Toc451598934"/>
      <w:r>
        <w:t>School Finder</w:t>
      </w:r>
      <w:r w:rsidR="00BE2A5D">
        <w:t xml:space="preserve"> Service</w:t>
      </w:r>
      <w:bookmarkEnd w:id="12"/>
    </w:p>
    <w:p w:rsidR="00BE2A5D" w:rsidRDefault="00BE2A5D" w:rsidP="00BE2A5D">
      <w:pPr>
        <w:pStyle w:val="Heading3"/>
      </w:pPr>
      <w:bookmarkStart w:id="13" w:name="_Toc451598935"/>
      <w:r>
        <w:t xml:space="preserve">Searching for </w:t>
      </w:r>
      <w:r w:rsidR="000E09AD">
        <w:t xml:space="preserve">schools </w:t>
      </w:r>
      <w:r w:rsidR="00FF0FE3">
        <w:t>that</w:t>
      </w:r>
      <w:r w:rsidR="00464614">
        <w:t xml:space="preserve"> provide</w:t>
      </w:r>
      <w:r w:rsidR="00FF0FE3">
        <w:t xml:space="preserve"> service</w:t>
      </w:r>
      <w:r w:rsidR="00464614">
        <w:t>s to</w:t>
      </w:r>
      <w:r w:rsidR="000E09AD">
        <w:t xml:space="preserve"> an address</w:t>
      </w:r>
      <w:bookmarkEnd w:id="13"/>
    </w:p>
    <w:p w:rsidR="00BE2A5D" w:rsidRPr="00112A9C" w:rsidRDefault="00BE2A5D" w:rsidP="00BE2A5D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1549F7" w:rsidTr="0015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1549F7" w:rsidRDefault="001549F7" w:rsidP="00BF2E1C">
            <w:r>
              <w:t>Method</w:t>
            </w:r>
          </w:p>
        </w:tc>
        <w:tc>
          <w:tcPr>
            <w:tcW w:w="3924" w:type="dxa"/>
          </w:tcPr>
          <w:p w:rsidR="001549F7" w:rsidRDefault="001549F7" w:rsidP="00BF2E1C">
            <w:r>
              <w:t>URL</w:t>
            </w:r>
          </w:p>
        </w:tc>
        <w:tc>
          <w:tcPr>
            <w:tcW w:w="2560" w:type="dxa"/>
          </w:tcPr>
          <w:p w:rsidR="001549F7" w:rsidRDefault="001549F7" w:rsidP="00BF2E1C">
            <w:r>
              <w:t>Type Returned</w:t>
            </w:r>
          </w:p>
        </w:tc>
      </w:tr>
      <w:tr w:rsidR="001549F7" w:rsidTr="001549F7">
        <w:tc>
          <w:tcPr>
            <w:tcW w:w="2866" w:type="dxa"/>
          </w:tcPr>
          <w:p w:rsidR="001549F7" w:rsidRDefault="001549F7" w:rsidP="00BF2E1C">
            <w:r>
              <w:t>GET</w:t>
            </w:r>
          </w:p>
        </w:tc>
        <w:tc>
          <w:tcPr>
            <w:tcW w:w="3924" w:type="dxa"/>
          </w:tcPr>
          <w:p w:rsidR="001549F7" w:rsidRDefault="001549F7" w:rsidP="00BF2E1C">
            <w:r>
              <w:t>[EndYear]/ByAddressId/[AddressId]</w:t>
            </w:r>
          </w:p>
        </w:tc>
        <w:tc>
          <w:tcPr>
            <w:tcW w:w="2560" w:type="dxa"/>
          </w:tcPr>
          <w:p w:rsidR="001549F7" w:rsidRDefault="001549F7" w:rsidP="00BF2E1C">
            <w:r>
              <w:t>AddressSchools</w:t>
            </w:r>
          </w:p>
        </w:tc>
      </w:tr>
    </w:tbl>
    <w:p w:rsidR="00BE2A5D" w:rsidRDefault="00BE2A5D" w:rsidP="00BE2A5D">
      <w:pPr>
        <w:pStyle w:val="Heading4"/>
      </w:pPr>
      <w:r>
        <w:t>Data</w:t>
      </w:r>
    </w:p>
    <w:p w:rsidR="00464614" w:rsidRPr="00464614" w:rsidRDefault="00464614" w:rsidP="00464614">
      <w:r>
        <w:t>Example: [GET] https://apps.jefferson.kyschools.us/api/School</w:t>
      </w:r>
      <w:r w:rsidR="00A0769A">
        <w:t>s</w:t>
      </w:r>
      <w:r>
        <w:t>/v1/2016/ByAddressId/123?api_key=abc123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A5D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BE2A5D" w:rsidRDefault="00BE2A5D" w:rsidP="00BF2E1C">
            <w:r>
              <w:t>Type</w:t>
            </w:r>
          </w:p>
        </w:tc>
        <w:tc>
          <w:tcPr>
            <w:tcW w:w="3117" w:type="dxa"/>
          </w:tcPr>
          <w:p w:rsidR="00BE2A5D" w:rsidRDefault="00BE2A5D" w:rsidP="00BF2E1C">
            <w:r>
              <w:t>Parameter Name</w:t>
            </w:r>
          </w:p>
        </w:tc>
        <w:tc>
          <w:tcPr>
            <w:tcW w:w="3117" w:type="dxa"/>
          </w:tcPr>
          <w:p w:rsidR="00BE2A5D" w:rsidRDefault="00BE2A5D" w:rsidP="00BF2E1C">
            <w:r>
              <w:t>Type</w:t>
            </w:r>
          </w:p>
        </w:tc>
      </w:tr>
      <w:tr w:rsidR="000E09AD" w:rsidTr="00BF2E1C">
        <w:tc>
          <w:tcPr>
            <w:tcW w:w="3116" w:type="dxa"/>
          </w:tcPr>
          <w:p w:rsidR="000E09AD" w:rsidRDefault="000E09AD" w:rsidP="00BF2E1C">
            <w:r>
              <w:t>URL</w:t>
            </w:r>
          </w:p>
        </w:tc>
        <w:tc>
          <w:tcPr>
            <w:tcW w:w="3117" w:type="dxa"/>
          </w:tcPr>
          <w:p w:rsidR="000E09AD" w:rsidRDefault="000E09AD" w:rsidP="00BF2E1C">
            <w:r>
              <w:t>[EndYear]</w:t>
            </w:r>
          </w:p>
        </w:tc>
        <w:tc>
          <w:tcPr>
            <w:tcW w:w="3117" w:type="dxa"/>
          </w:tcPr>
          <w:p w:rsidR="000E09AD" w:rsidRDefault="000E09AD" w:rsidP="00BF2E1C">
            <w:r>
              <w:t>four digit year</w:t>
            </w:r>
          </w:p>
        </w:tc>
      </w:tr>
      <w:tr w:rsidR="00BE2A5D" w:rsidTr="00BF2E1C">
        <w:tc>
          <w:tcPr>
            <w:tcW w:w="3116" w:type="dxa"/>
          </w:tcPr>
          <w:p w:rsidR="00BE2A5D" w:rsidRDefault="00BE2A5D" w:rsidP="00BF2E1C">
            <w:r>
              <w:t>URL</w:t>
            </w:r>
          </w:p>
        </w:tc>
        <w:tc>
          <w:tcPr>
            <w:tcW w:w="3117" w:type="dxa"/>
          </w:tcPr>
          <w:p w:rsidR="00BE2A5D" w:rsidRDefault="00BE2A5D" w:rsidP="00BF2E1C">
            <w:r>
              <w:t>[Address</w:t>
            </w:r>
            <w:r w:rsidR="000E09AD">
              <w:t>Id</w:t>
            </w:r>
            <w:r>
              <w:t>]</w:t>
            </w:r>
          </w:p>
        </w:tc>
        <w:tc>
          <w:tcPr>
            <w:tcW w:w="3117" w:type="dxa"/>
          </w:tcPr>
          <w:p w:rsidR="00BE2A5D" w:rsidRDefault="000E09AD" w:rsidP="00BF2E1C">
            <w:r>
              <w:t>int</w:t>
            </w:r>
          </w:p>
        </w:tc>
      </w:tr>
      <w:tr w:rsidR="00BE2A5D" w:rsidTr="00BF2E1C">
        <w:tc>
          <w:tcPr>
            <w:tcW w:w="3116" w:type="dxa"/>
          </w:tcPr>
          <w:p w:rsidR="00BE2A5D" w:rsidRDefault="00BE2A5D" w:rsidP="00BF2E1C">
            <w:r>
              <w:t>QUERYSTRING</w:t>
            </w:r>
          </w:p>
        </w:tc>
        <w:tc>
          <w:tcPr>
            <w:tcW w:w="3117" w:type="dxa"/>
          </w:tcPr>
          <w:p w:rsidR="00BE2A5D" w:rsidRDefault="00BE2A5D" w:rsidP="00BF2E1C">
            <w:r>
              <w:t>api_key</w:t>
            </w:r>
          </w:p>
        </w:tc>
        <w:tc>
          <w:tcPr>
            <w:tcW w:w="3117" w:type="dxa"/>
          </w:tcPr>
          <w:p w:rsidR="00BE2A5D" w:rsidRDefault="00BE2A5D" w:rsidP="00BF2E1C">
            <w:r>
              <w:t>string</w:t>
            </w:r>
          </w:p>
        </w:tc>
      </w:tr>
    </w:tbl>
    <w:p w:rsidR="000E09AD" w:rsidRDefault="000E09AD" w:rsidP="000E09AD">
      <w:pPr>
        <w:pStyle w:val="ListBullet"/>
      </w:pPr>
      <w:r>
        <w:rPr>
          <w:b/>
        </w:rPr>
        <w:t>EndYear:</w:t>
      </w:r>
      <w:r>
        <w:t xml:space="preserve"> The four digit year in which the school year ends. Different schools years may find different results for the same address.</w:t>
      </w:r>
    </w:p>
    <w:p w:rsidR="000E09AD" w:rsidRDefault="000E09AD" w:rsidP="000E09AD">
      <w:pPr>
        <w:pStyle w:val="ListBullet"/>
      </w:pPr>
      <w:r>
        <w:rPr>
          <w:b/>
        </w:rPr>
        <w:t xml:space="preserve">AddressId: </w:t>
      </w:r>
      <w:r>
        <w:t>The numeric id that corresponds to an address from the Demographics Address Search Service.</w:t>
      </w:r>
    </w:p>
    <w:p w:rsidR="000E09AD" w:rsidRDefault="000E09AD" w:rsidP="000E09AD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261FC1" w:rsidRPr="00BE2A5D" w:rsidRDefault="00261FC1" w:rsidP="00261FC1">
      <w:pPr>
        <w:pStyle w:val="Heading2"/>
        <w:numPr>
          <w:ilvl w:val="0"/>
          <w:numId w:val="10"/>
        </w:numPr>
      </w:pPr>
      <w:bookmarkStart w:id="14" w:name="_Toc451598936"/>
      <w:r>
        <w:lastRenderedPageBreak/>
        <w:t>Schools Service</w:t>
      </w:r>
      <w:bookmarkEnd w:id="14"/>
    </w:p>
    <w:p w:rsidR="00261FC1" w:rsidRDefault="00B17910" w:rsidP="00261FC1">
      <w:pPr>
        <w:pStyle w:val="Heading3"/>
      </w:pPr>
      <w:bookmarkStart w:id="15" w:name="_Toc451598937"/>
      <w:r>
        <w:t>Get a list of all schools</w:t>
      </w:r>
      <w:bookmarkEnd w:id="15"/>
    </w:p>
    <w:p w:rsidR="00261FC1" w:rsidRPr="00112A9C" w:rsidRDefault="00261FC1" w:rsidP="00261FC1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261FC1" w:rsidTr="00FD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261FC1" w:rsidRDefault="00261FC1" w:rsidP="00FD17BC">
            <w:r>
              <w:t>Method</w:t>
            </w:r>
          </w:p>
        </w:tc>
        <w:tc>
          <w:tcPr>
            <w:tcW w:w="3924" w:type="dxa"/>
          </w:tcPr>
          <w:p w:rsidR="00261FC1" w:rsidRDefault="00261FC1" w:rsidP="00FD17BC">
            <w:r>
              <w:t>URL</w:t>
            </w:r>
          </w:p>
        </w:tc>
        <w:tc>
          <w:tcPr>
            <w:tcW w:w="2560" w:type="dxa"/>
          </w:tcPr>
          <w:p w:rsidR="00261FC1" w:rsidRDefault="00261FC1" w:rsidP="00FD17BC">
            <w:r>
              <w:t>Type Returned</w:t>
            </w:r>
          </w:p>
        </w:tc>
      </w:tr>
      <w:tr w:rsidR="00261FC1" w:rsidTr="00FD17BC">
        <w:tc>
          <w:tcPr>
            <w:tcW w:w="2866" w:type="dxa"/>
          </w:tcPr>
          <w:p w:rsidR="00261FC1" w:rsidRDefault="00261FC1" w:rsidP="00FD17BC">
            <w:r>
              <w:t>GET</w:t>
            </w:r>
          </w:p>
        </w:tc>
        <w:tc>
          <w:tcPr>
            <w:tcW w:w="3924" w:type="dxa"/>
          </w:tcPr>
          <w:p w:rsidR="00261FC1" w:rsidRDefault="00261FC1" w:rsidP="00261FC1">
            <w:r>
              <w:t>[EndYear]</w:t>
            </w:r>
            <w:r w:rsidR="00B14A60">
              <w:t xml:space="preserve"> (Optional)</w:t>
            </w:r>
          </w:p>
        </w:tc>
        <w:tc>
          <w:tcPr>
            <w:tcW w:w="2560" w:type="dxa"/>
          </w:tcPr>
          <w:p w:rsidR="00261FC1" w:rsidRDefault="0010597C" w:rsidP="00FD17BC">
            <w:r>
              <w:t>School</w:t>
            </w:r>
            <w:r w:rsidR="00261FC1">
              <w:t>[]</w:t>
            </w:r>
          </w:p>
        </w:tc>
      </w:tr>
    </w:tbl>
    <w:p w:rsidR="00261FC1" w:rsidRDefault="00261FC1" w:rsidP="00261FC1">
      <w:pPr>
        <w:pStyle w:val="Heading4"/>
      </w:pPr>
      <w:r>
        <w:t>Data</w:t>
      </w:r>
    </w:p>
    <w:p w:rsidR="00261FC1" w:rsidRPr="00464614" w:rsidRDefault="00261FC1" w:rsidP="00261FC1">
      <w:r>
        <w:t>Example: [GET] https://apps.jefferson.kyschools.us/api/Schools</w:t>
      </w:r>
      <w:r w:rsidR="00E361F6">
        <w:t>/v1/2016</w:t>
      </w:r>
      <w:r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1FC1" w:rsidTr="00FD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261FC1" w:rsidRDefault="00261FC1" w:rsidP="00FD17BC">
            <w:r>
              <w:t>Type</w:t>
            </w:r>
          </w:p>
        </w:tc>
        <w:tc>
          <w:tcPr>
            <w:tcW w:w="3117" w:type="dxa"/>
          </w:tcPr>
          <w:p w:rsidR="00261FC1" w:rsidRDefault="00261FC1" w:rsidP="00FD17BC">
            <w:r>
              <w:t>Parameter Name</w:t>
            </w:r>
          </w:p>
        </w:tc>
        <w:tc>
          <w:tcPr>
            <w:tcW w:w="3117" w:type="dxa"/>
          </w:tcPr>
          <w:p w:rsidR="00261FC1" w:rsidRDefault="00261FC1" w:rsidP="00FD17BC">
            <w:r>
              <w:t>Type</w:t>
            </w:r>
          </w:p>
        </w:tc>
      </w:tr>
      <w:tr w:rsidR="00261FC1" w:rsidTr="00FD17BC">
        <w:tc>
          <w:tcPr>
            <w:tcW w:w="3116" w:type="dxa"/>
          </w:tcPr>
          <w:p w:rsidR="00261FC1" w:rsidRDefault="00261FC1" w:rsidP="00FD17BC">
            <w:r>
              <w:t>URL</w:t>
            </w:r>
          </w:p>
        </w:tc>
        <w:tc>
          <w:tcPr>
            <w:tcW w:w="3117" w:type="dxa"/>
          </w:tcPr>
          <w:p w:rsidR="00261FC1" w:rsidRDefault="00261FC1" w:rsidP="00FD17BC">
            <w:r>
              <w:t>[EndYear]</w:t>
            </w:r>
          </w:p>
        </w:tc>
        <w:tc>
          <w:tcPr>
            <w:tcW w:w="3117" w:type="dxa"/>
          </w:tcPr>
          <w:p w:rsidR="00261FC1" w:rsidRDefault="00261FC1" w:rsidP="00FD17BC">
            <w:r>
              <w:t>four digit year</w:t>
            </w:r>
          </w:p>
        </w:tc>
      </w:tr>
      <w:tr w:rsidR="00261FC1" w:rsidTr="00FD17BC">
        <w:tc>
          <w:tcPr>
            <w:tcW w:w="3116" w:type="dxa"/>
          </w:tcPr>
          <w:p w:rsidR="00261FC1" w:rsidRDefault="00261FC1" w:rsidP="00FD17BC">
            <w:r>
              <w:t>QUERYSTRING</w:t>
            </w:r>
          </w:p>
        </w:tc>
        <w:tc>
          <w:tcPr>
            <w:tcW w:w="3117" w:type="dxa"/>
          </w:tcPr>
          <w:p w:rsidR="00261FC1" w:rsidRDefault="00261FC1" w:rsidP="00FD17BC">
            <w:r>
              <w:t>api_key</w:t>
            </w:r>
          </w:p>
        </w:tc>
        <w:tc>
          <w:tcPr>
            <w:tcW w:w="3117" w:type="dxa"/>
          </w:tcPr>
          <w:p w:rsidR="00261FC1" w:rsidRDefault="00261FC1" w:rsidP="00FD17BC">
            <w:r>
              <w:t>string</w:t>
            </w:r>
          </w:p>
        </w:tc>
      </w:tr>
    </w:tbl>
    <w:p w:rsidR="00261FC1" w:rsidRDefault="00261FC1" w:rsidP="00064BD3">
      <w:pPr>
        <w:pStyle w:val="ListBullet"/>
      </w:pPr>
      <w:r>
        <w:rPr>
          <w:b/>
        </w:rPr>
        <w:t>EndYear:</w:t>
      </w:r>
      <w:r>
        <w:t xml:space="preserve"> The four digit year in which the school year ends. Different schools years may find different results for the same address.</w:t>
      </w:r>
    </w:p>
    <w:p w:rsidR="00261FC1" w:rsidRPr="00BE2A5D" w:rsidRDefault="00261FC1" w:rsidP="00261FC1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261FC1" w:rsidRPr="00BE2A5D" w:rsidRDefault="00261FC1" w:rsidP="00261FC1">
      <w:pPr>
        <w:pStyle w:val="ListBullet"/>
        <w:numPr>
          <w:ilvl w:val="0"/>
          <w:numId w:val="0"/>
        </w:numPr>
        <w:ind w:left="432" w:hanging="288"/>
      </w:pPr>
    </w:p>
    <w:p w:rsidR="00BE2A5D" w:rsidRDefault="00BE2A5D" w:rsidP="00BB4C9A">
      <w:pPr>
        <w:pStyle w:val="Heading3"/>
      </w:pPr>
      <w:bookmarkStart w:id="16" w:name="_Toc451598938"/>
      <w:r>
        <w:t>Return Objects</w:t>
      </w:r>
      <w:bookmarkEnd w:id="16"/>
    </w:p>
    <w:p w:rsidR="00BE2A5D" w:rsidRPr="00112A9C" w:rsidRDefault="00BE2A5D" w:rsidP="00BE2A5D">
      <w:pPr>
        <w:pStyle w:val="Heading5"/>
      </w:pPr>
      <w:r>
        <w:t>Address</w:t>
      </w:r>
      <w:r w:rsidR="001549F7">
        <w:t>Schools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BE2A5D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BE2A5D" w:rsidRDefault="00BE2A5D" w:rsidP="00BF2E1C">
            <w:r>
              <w:t>Field Name</w:t>
            </w:r>
          </w:p>
        </w:tc>
        <w:tc>
          <w:tcPr>
            <w:tcW w:w="4563" w:type="dxa"/>
          </w:tcPr>
          <w:p w:rsidR="00BE2A5D" w:rsidRDefault="00BE2A5D" w:rsidP="00BF2E1C">
            <w:r>
              <w:t>Type</w:t>
            </w:r>
          </w:p>
        </w:tc>
      </w:tr>
      <w:tr w:rsidR="00BE2A5D" w:rsidTr="00BF2E1C">
        <w:trPr>
          <w:trHeight w:val="401"/>
        </w:trPr>
        <w:tc>
          <w:tcPr>
            <w:tcW w:w="4777" w:type="dxa"/>
          </w:tcPr>
          <w:p w:rsidR="00BE2A5D" w:rsidRDefault="00BE2A5D" w:rsidP="00BF2E1C">
            <w:r>
              <w:t>AddressId</w:t>
            </w:r>
          </w:p>
        </w:tc>
        <w:tc>
          <w:tcPr>
            <w:tcW w:w="4563" w:type="dxa"/>
          </w:tcPr>
          <w:p w:rsidR="00BE2A5D" w:rsidRDefault="00BE2A5D" w:rsidP="00BF2E1C">
            <w:r>
              <w:t>int</w:t>
            </w:r>
          </w:p>
        </w:tc>
      </w:tr>
      <w:tr w:rsidR="00BE2A5D" w:rsidTr="00BF2E1C">
        <w:trPr>
          <w:trHeight w:val="389"/>
        </w:trPr>
        <w:tc>
          <w:tcPr>
            <w:tcW w:w="4777" w:type="dxa"/>
          </w:tcPr>
          <w:p w:rsidR="00BE2A5D" w:rsidRDefault="003E044A" w:rsidP="00BF2E1C">
            <w:r>
              <w:t>Schools</w:t>
            </w:r>
          </w:p>
        </w:tc>
        <w:tc>
          <w:tcPr>
            <w:tcW w:w="4563" w:type="dxa"/>
          </w:tcPr>
          <w:p w:rsidR="00BE2A5D" w:rsidRDefault="003E044A" w:rsidP="00BF2E1C">
            <w:r>
              <w:rPr>
                <w:b/>
              </w:rPr>
              <w:t>School[]</w:t>
            </w:r>
          </w:p>
        </w:tc>
      </w:tr>
      <w:tr w:rsidR="00A852C8" w:rsidTr="00BF2E1C">
        <w:trPr>
          <w:trHeight w:val="389"/>
        </w:trPr>
        <w:tc>
          <w:tcPr>
            <w:tcW w:w="4777" w:type="dxa"/>
          </w:tcPr>
          <w:p w:rsidR="00A852C8" w:rsidRDefault="00615372" w:rsidP="00BF2E1C">
            <w:r>
              <w:t>AvailableEnrollmentTypes</w:t>
            </w:r>
          </w:p>
        </w:tc>
        <w:tc>
          <w:tcPr>
            <w:tcW w:w="4563" w:type="dxa"/>
          </w:tcPr>
          <w:p w:rsidR="00A852C8" w:rsidRDefault="00A852C8" w:rsidP="00BF2E1C">
            <w:pPr>
              <w:rPr>
                <w:b/>
              </w:rPr>
            </w:pPr>
            <w:r>
              <w:rPr>
                <w:b/>
              </w:rPr>
              <w:t>Enrollment</w:t>
            </w:r>
            <w:r w:rsidR="00615372">
              <w:rPr>
                <w:b/>
              </w:rPr>
              <w:t>Type</w:t>
            </w:r>
            <w:r>
              <w:rPr>
                <w:b/>
              </w:rPr>
              <w:t>[]</w:t>
            </w:r>
          </w:p>
        </w:tc>
      </w:tr>
      <w:tr w:rsidR="003E044A" w:rsidTr="00BF2E1C">
        <w:trPr>
          <w:trHeight w:val="389"/>
        </w:trPr>
        <w:tc>
          <w:tcPr>
            <w:tcW w:w="4777" w:type="dxa"/>
          </w:tcPr>
          <w:p w:rsidR="003E044A" w:rsidRDefault="003E044A" w:rsidP="00BF2E1C">
            <w:r>
              <w:t>EndYear</w:t>
            </w:r>
          </w:p>
        </w:tc>
        <w:tc>
          <w:tcPr>
            <w:tcW w:w="4563" w:type="dxa"/>
          </w:tcPr>
          <w:p w:rsidR="003E044A" w:rsidRDefault="00EC7127" w:rsidP="00BF2E1C">
            <w:r>
              <w:t>string (</w:t>
            </w:r>
            <w:r w:rsidR="003E044A">
              <w:t>four digit year</w:t>
            </w:r>
            <w:r>
              <w:t>)</w:t>
            </w:r>
          </w:p>
        </w:tc>
      </w:tr>
    </w:tbl>
    <w:p w:rsidR="00E50331" w:rsidRDefault="001549F7" w:rsidP="00E50331">
      <w:pPr>
        <w:pStyle w:val="Heading5"/>
      </w:pPr>
      <w:r>
        <w:t>School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331" w:rsidTr="00FD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E50331" w:rsidRDefault="00E50331" w:rsidP="00FD17BC">
            <w:r>
              <w:t>Field</w:t>
            </w:r>
          </w:p>
        </w:tc>
        <w:tc>
          <w:tcPr>
            <w:tcW w:w="4675" w:type="dxa"/>
          </w:tcPr>
          <w:p w:rsidR="00E50331" w:rsidRDefault="00E50331" w:rsidP="00FD17BC">
            <w:r>
              <w:t>Type</w:t>
            </w:r>
          </w:p>
        </w:tc>
      </w:tr>
      <w:tr w:rsidR="00E50331" w:rsidTr="00FD17BC">
        <w:tc>
          <w:tcPr>
            <w:tcW w:w="4675" w:type="dxa"/>
          </w:tcPr>
          <w:p w:rsidR="00E50331" w:rsidRDefault="00E50331" w:rsidP="00FD17BC">
            <w:r>
              <w:t>Number</w:t>
            </w:r>
          </w:p>
        </w:tc>
        <w:tc>
          <w:tcPr>
            <w:tcW w:w="4675" w:type="dxa"/>
          </w:tcPr>
          <w:p w:rsidR="00E50331" w:rsidRDefault="00E50331" w:rsidP="00FD17BC">
            <w:r>
              <w:t>string</w:t>
            </w:r>
          </w:p>
        </w:tc>
      </w:tr>
      <w:tr w:rsidR="00E50331" w:rsidTr="00FD17BC">
        <w:tc>
          <w:tcPr>
            <w:tcW w:w="4675" w:type="dxa"/>
          </w:tcPr>
          <w:p w:rsidR="00E50331" w:rsidRDefault="00E50331" w:rsidP="00FD17BC">
            <w:r>
              <w:t>Name</w:t>
            </w:r>
          </w:p>
        </w:tc>
        <w:tc>
          <w:tcPr>
            <w:tcW w:w="4675" w:type="dxa"/>
          </w:tcPr>
          <w:p w:rsidR="00E50331" w:rsidRDefault="00E50331" w:rsidP="00FD17BC">
            <w:r>
              <w:t>string</w:t>
            </w:r>
          </w:p>
        </w:tc>
      </w:tr>
      <w:tr w:rsidR="009515DD" w:rsidTr="00FD17BC">
        <w:tc>
          <w:tcPr>
            <w:tcW w:w="4675" w:type="dxa"/>
          </w:tcPr>
          <w:p w:rsidR="009515DD" w:rsidRDefault="009515DD" w:rsidP="00FD17BC">
            <w:r>
              <w:t>Longitude</w:t>
            </w:r>
          </w:p>
        </w:tc>
        <w:tc>
          <w:tcPr>
            <w:tcW w:w="4675" w:type="dxa"/>
          </w:tcPr>
          <w:p w:rsidR="009515DD" w:rsidRDefault="009515DD" w:rsidP="00FD17BC">
            <w:r>
              <w:t>string</w:t>
            </w:r>
          </w:p>
        </w:tc>
      </w:tr>
      <w:tr w:rsidR="009515DD" w:rsidTr="00FD17BC">
        <w:tc>
          <w:tcPr>
            <w:tcW w:w="4675" w:type="dxa"/>
          </w:tcPr>
          <w:p w:rsidR="009515DD" w:rsidRDefault="009515DD" w:rsidP="00FD17BC">
            <w:r>
              <w:t>Latitude</w:t>
            </w:r>
          </w:p>
        </w:tc>
        <w:tc>
          <w:tcPr>
            <w:tcW w:w="4675" w:type="dxa"/>
          </w:tcPr>
          <w:p w:rsidR="009515DD" w:rsidRDefault="009515DD" w:rsidP="00FD17BC">
            <w:r>
              <w:t>string</w:t>
            </w:r>
          </w:p>
        </w:tc>
      </w:tr>
      <w:tr w:rsidR="00440A2E" w:rsidTr="00FD17BC">
        <w:tc>
          <w:tcPr>
            <w:tcW w:w="4675" w:type="dxa"/>
          </w:tcPr>
          <w:p w:rsidR="00440A2E" w:rsidRDefault="00440A2E" w:rsidP="00FD17BC">
            <w:r>
              <w:t>Address</w:t>
            </w:r>
            <w:r w:rsidR="00817727">
              <w:t>1</w:t>
            </w:r>
          </w:p>
        </w:tc>
        <w:tc>
          <w:tcPr>
            <w:tcW w:w="4675" w:type="dxa"/>
          </w:tcPr>
          <w:p w:rsidR="00440A2E" w:rsidRPr="00817727" w:rsidRDefault="00817727" w:rsidP="00FD17BC">
            <w:r w:rsidRPr="00817727">
              <w:t>string</w:t>
            </w:r>
          </w:p>
        </w:tc>
      </w:tr>
      <w:tr w:rsidR="00817727" w:rsidTr="00FD17BC">
        <w:tc>
          <w:tcPr>
            <w:tcW w:w="4675" w:type="dxa"/>
          </w:tcPr>
          <w:p w:rsidR="00817727" w:rsidRDefault="00817727" w:rsidP="00FD17BC">
            <w:r>
              <w:t>City</w:t>
            </w:r>
          </w:p>
        </w:tc>
        <w:tc>
          <w:tcPr>
            <w:tcW w:w="4675" w:type="dxa"/>
          </w:tcPr>
          <w:p w:rsidR="00817727" w:rsidRPr="00817727" w:rsidRDefault="00817727" w:rsidP="00FD17BC">
            <w:r w:rsidRPr="00817727">
              <w:t>string</w:t>
            </w:r>
          </w:p>
        </w:tc>
      </w:tr>
      <w:tr w:rsidR="00817727" w:rsidTr="00FD17BC">
        <w:tc>
          <w:tcPr>
            <w:tcW w:w="4675" w:type="dxa"/>
          </w:tcPr>
          <w:p w:rsidR="00817727" w:rsidRDefault="00817727" w:rsidP="00FD17BC">
            <w:r>
              <w:t>State</w:t>
            </w:r>
          </w:p>
        </w:tc>
        <w:tc>
          <w:tcPr>
            <w:tcW w:w="4675" w:type="dxa"/>
          </w:tcPr>
          <w:p w:rsidR="00817727" w:rsidRPr="00817727" w:rsidRDefault="00817727" w:rsidP="00FD17BC">
            <w:r>
              <w:t>string</w:t>
            </w:r>
          </w:p>
        </w:tc>
      </w:tr>
      <w:tr w:rsidR="00817727" w:rsidTr="00FD17BC">
        <w:tc>
          <w:tcPr>
            <w:tcW w:w="4675" w:type="dxa"/>
          </w:tcPr>
          <w:p w:rsidR="00817727" w:rsidRDefault="00817727" w:rsidP="00FD17BC">
            <w:r>
              <w:t>Zip</w:t>
            </w:r>
          </w:p>
        </w:tc>
        <w:tc>
          <w:tcPr>
            <w:tcW w:w="4675" w:type="dxa"/>
          </w:tcPr>
          <w:p w:rsidR="00817727" w:rsidRDefault="00817727" w:rsidP="00FD17BC">
            <w:r>
              <w:t>string</w:t>
            </w:r>
          </w:p>
        </w:tc>
      </w:tr>
      <w:tr w:rsidR="00C075FA" w:rsidTr="00FD17BC">
        <w:tc>
          <w:tcPr>
            <w:tcW w:w="4675" w:type="dxa"/>
          </w:tcPr>
          <w:p w:rsidR="00C075FA" w:rsidRDefault="00C075FA" w:rsidP="00FD17BC">
            <w:r w:rsidRPr="00C075FA">
              <w:lastRenderedPageBreak/>
              <w:t>Levels</w:t>
            </w:r>
          </w:p>
        </w:tc>
        <w:tc>
          <w:tcPr>
            <w:tcW w:w="4675" w:type="dxa"/>
          </w:tcPr>
          <w:p w:rsidR="00C075FA" w:rsidRPr="00C075FA" w:rsidRDefault="00C075FA" w:rsidP="00FD17BC">
            <w:pPr>
              <w:rPr>
                <w:b/>
              </w:rPr>
            </w:pPr>
            <w:r w:rsidRPr="00C075FA">
              <w:rPr>
                <w:b/>
              </w:rPr>
              <w:t>LevelEnum</w:t>
            </w:r>
            <w:r w:rsidRPr="00C075FA">
              <w:t>[]</w:t>
            </w:r>
          </w:p>
        </w:tc>
      </w:tr>
      <w:tr w:rsidR="00D81B88" w:rsidTr="00FD17BC">
        <w:tc>
          <w:tcPr>
            <w:tcW w:w="4675" w:type="dxa"/>
          </w:tcPr>
          <w:p w:rsidR="00D81B88" w:rsidRDefault="00D81B88" w:rsidP="00D81B88">
            <w:r>
              <w:t>ElementaryCluster</w:t>
            </w:r>
          </w:p>
        </w:tc>
        <w:tc>
          <w:tcPr>
            <w:tcW w:w="4675" w:type="dxa"/>
          </w:tcPr>
          <w:p w:rsidR="00D81B88" w:rsidRDefault="00D81B88" w:rsidP="00FD17BC">
            <w:r>
              <w:t>string</w:t>
            </w:r>
          </w:p>
        </w:tc>
      </w:tr>
      <w:tr w:rsidR="00D81B88" w:rsidTr="00FD17BC">
        <w:tc>
          <w:tcPr>
            <w:tcW w:w="4675" w:type="dxa"/>
          </w:tcPr>
          <w:p w:rsidR="00D81B88" w:rsidRDefault="00D81B88" w:rsidP="00D81B88">
            <w:r>
              <w:t xml:space="preserve">MiddleRegion </w:t>
            </w:r>
          </w:p>
          <w:p w:rsidR="00D81B88" w:rsidRDefault="00D81B88" w:rsidP="00D81B88">
            <w:r w:rsidRPr="00D81B88">
              <w:rPr>
                <w:sz w:val="16"/>
              </w:rPr>
              <w:t>NOTE</w:t>
            </w:r>
            <w:r>
              <w:rPr>
                <w:sz w:val="16"/>
              </w:rPr>
              <w:t>: This will always be 1 unless regions are created</w:t>
            </w:r>
          </w:p>
        </w:tc>
        <w:tc>
          <w:tcPr>
            <w:tcW w:w="4675" w:type="dxa"/>
          </w:tcPr>
          <w:p w:rsidR="00D81B88" w:rsidRDefault="00D81B88" w:rsidP="00FD17BC">
            <w:r>
              <w:t>string</w:t>
            </w:r>
          </w:p>
        </w:tc>
      </w:tr>
      <w:tr w:rsidR="00D81B88" w:rsidTr="00FD17BC">
        <w:tc>
          <w:tcPr>
            <w:tcW w:w="4675" w:type="dxa"/>
          </w:tcPr>
          <w:p w:rsidR="00D81B88" w:rsidRDefault="00D81B88" w:rsidP="00FD17BC">
            <w:r>
              <w:t>HighRegion</w:t>
            </w:r>
          </w:p>
        </w:tc>
        <w:tc>
          <w:tcPr>
            <w:tcW w:w="4675" w:type="dxa"/>
          </w:tcPr>
          <w:p w:rsidR="00D81B88" w:rsidRDefault="00D81B88" w:rsidP="00FD17BC">
            <w:r>
              <w:t>string</w:t>
            </w:r>
          </w:p>
        </w:tc>
      </w:tr>
      <w:tr w:rsidR="006758CC" w:rsidTr="00FD17BC">
        <w:tc>
          <w:tcPr>
            <w:tcW w:w="4675" w:type="dxa"/>
          </w:tcPr>
          <w:p w:rsidR="006758CC" w:rsidRDefault="006758CC" w:rsidP="00FD17BC">
            <w:r>
              <w:t>Description</w:t>
            </w:r>
          </w:p>
        </w:tc>
        <w:tc>
          <w:tcPr>
            <w:tcW w:w="4675" w:type="dxa"/>
          </w:tcPr>
          <w:p w:rsidR="006758CC" w:rsidRDefault="006758CC" w:rsidP="00FD17BC">
            <w:r>
              <w:t>HtmlString</w:t>
            </w:r>
          </w:p>
        </w:tc>
      </w:tr>
      <w:tr w:rsidR="00440A2E" w:rsidTr="00FD17BC">
        <w:tc>
          <w:tcPr>
            <w:tcW w:w="4675" w:type="dxa"/>
          </w:tcPr>
          <w:p w:rsidR="00440A2E" w:rsidRDefault="00440A2E" w:rsidP="00FD17BC">
            <w:r>
              <w:t>PhoneNumber</w:t>
            </w:r>
          </w:p>
        </w:tc>
        <w:tc>
          <w:tcPr>
            <w:tcW w:w="4675" w:type="dxa"/>
          </w:tcPr>
          <w:p w:rsidR="00440A2E" w:rsidRPr="00440A2E" w:rsidRDefault="00440A2E" w:rsidP="00FD17BC">
            <w:r w:rsidRPr="00440A2E">
              <w:t>string</w:t>
            </w:r>
          </w:p>
        </w:tc>
      </w:tr>
      <w:tr w:rsidR="006758CC" w:rsidTr="00FD17BC">
        <w:tc>
          <w:tcPr>
            <w:tcW w:w="4675" w:type="dxa"/>
          </w:tcPr>
          <w:p w:rsidR="006758CC" w:rsidRDefault="006758CC" w:rsidP="00FD17BC">
            <w:r>
              <w:t>PrincipalEmployeeId</w:t>
            </w:r>
          </w:p>
        </w:tc>
        <w:tc>
          <w:tcPr>
            <w:tcW w:w="4675" w:type="dxa"/>
          </w:tcPr>
          <w:p w:rsidR="006758CC" w:rsidRPr="00440A2E" w:rsidRDefault="006758CC" w:rsidP="00FD17BC">
            <w:r>
              <w:t>string</w:t>
            </w:r>
          </w:p>
        </w:tc>
      </w:tr>
      <w:tr w:rsidR="00BB354C" w:rsidTr="00FD17BC">
        <w:tc>
          <w:tcPr>
            <w:tcW w:w="4675" w:type="dxa"/>
          </w:tcPr>
          <w:p w:rsidR="00BB354C" w:rsidRDefault="00BB354C" w:rsidP="00FD17BC">
            <w:r>
              <w:t>Principal</w:t>
            </w:r>
          </w:p>
        </w:tc>
        <w:tc>
          <w:tcPr>
            <w:tcW w:w="4675" w:type="dxa"/>
          </w:tcPr>
          <w:p w:rsidR="00BB354C" w:rsidRPr="00BB354C" w:rsidRDefault="00BB354C" w:rsidP="00FD17BC">
            <w:r>
              <w:t>string</w:t>
            </w:r>
          </w:p>
        </w:tc>
      </w:tr>
      <w:tr w:rsidR="00440A2E" w:rsidTr="00FD17BC">
        <w:tc>
          <w:tcPr>
            <w:tcW w:w="4675" w:type="dxa"/>
          </w:tcPr>
          <w:p w:rsidR="00440A2E" w:rsidRDefault="00440A2E" w:rsidP="00FD17BC">
            <w:r>
              <w:t>PrincipalEmail</w:t>
            </w:r>
          </w:p>
        </w:tc>
        <w:tc>
          <w:tcPr>
            <w:tcW w:w="4675" w:type="dxa"/>
          </w:tcPr>
          <w:p w:rsidR="00440A2E" w:rsidRDefault="00440A2E" w:rsidP="00FD17BC">
            <w:r>
              <w:t>string</w:t>
            </w:r>
          </w:p>
        </w:tc>
      </w:tr>
      <w:tr w:rsidR="003E1F5B" w:rsidTr="00FD17BC">
        <w:tc>
          <w:tcPr>
            <w:tcW w:w="4675" w:type="dxa"/>
          </w:tcPr>
          <w:p w:rsidR="003E1F5B" w:rsidRDefault="003E1F5B" w:rsidP="003E1F5B">
            <w:r>
              <w:t>BoardDistrict</w:t>
            </w:r>
          </w:p>
        </w:tc>
        <w:tc>
          <w:tcPr>
            <w:tcW w:w="4675" w:type="dxa"/>
          </w:tcPr>
          <w:p w:rsidR="003E1F5B" w:rsidRDefault="003E1F5B" w:rsidP="003E1F5B">
            <w:r>
              <w:t>string</w:t>
            </w:r>
          </w:p>
        </w:tc>
      </w:tr>
      <w:tr w:rsidR="003E1F5B" w:rsidTr="00FD17BC">
        <w:tc>
          <w:tcPr>
            <w:tcW w:w="4675" w:type="dxa"/>
          </w:tcPr>
          <w:p w:rsidR="003E1F5B" w:rsidRDefault="003E1F5B" w:rsidP="003E1F5B">
            <w:r>
              <w:t>BoardMember</w:t>
            </w:r>
          </w:p>
        </w:tc>
        <w:tc>
          <w:tcPr>
            <w:tcW w:w="4675" w:type="dxa"/>
          </w:tcPr>
          <w:p w:rsidR="003E1F5B" w:rsidRDefault="003E1F5B" w:rsidP="003E1F5B">
            <w:r>
              <w:t>string</w:t>
            </w:r>
          </w:p>
        </w:tc>
      </w:tr>
      <w:tr w:rsidR="003E1F5B" w:rsidTr="00FD17BC">
        <w:tc>
          <w:tcPr>
            <w:tcW w:w="4675" w:type="dxa"/>
          </w:tcPr>
          <w:p w:rsidR="003E1F5B" w:rsidRDefault="003E1F5B" w:rsidP="003E1F5B">
            <w:r>
              <w:t>BoardMemberEmail</w:t>
            </w:r>
          </w:p>
        </w:tc>
        <w:tc>
          <w:tcPr>
            <w:tcW w:w="4675" w:type="dxa"/>
          </w:tcPr>
          <w:p w:rsidR="003E1F5B" w:rsidRDefault="003E1F5B" w:rsidP="003E1F5B">
            <w:r>
              <w:t>string</w:t>
            </w:r>
          </w:p>
        </w:tc>
      </w:tr>
      <w:tr w:rsidR="003E1F5B" w:rsidTr="00FD17BC">
        <w:tc>
          <w:tcPr>
            <w:tcW w:w="4675" w:type="dxa"/>
          </w:tcPr>
          <w:p w:rsidR="003E1F5B" w:rsidRDefault="003E1F5B" w:rsidP="003E1F5B">
            <w:r>
              <w:t>BoardMemberPhone</w:t>
            </w:r>
          </w:p>
        </w:tc>
        <w:tc>
          <w:tcPr>
            <w:tcW w:w="4675" w:type="dxa"/>
          </w:tcPr>
          <w:p w:rsidR="003E1F5B" w:rsidRDefault="003E1F5B" w:rsidP="003E1F5B">
            <w:r>
              <w:t>string</w:t>
            </w:r>
          </w:p>
        </w:tc>
      </w:tr>
      <w:tr w:rsidR="006758CC" w:rsidTr="00FD17BC">
        <w:tc>
          <w:tcPr>
            <w:tcW w:w="4675" w:type="dxa"/>
          </w:tcPr>
          <w:p w:rsidR="006758CC" w:rsidRDefault="006758CC" w:rsidP="003E1F5B">
            <w:r w:rsidRPr="006758CC">
              <w:t>AssistantSuperIntendentEmployeeId</w:t>
            </w:r>
          </w:p>
        </w:tc>
        <w:tc>
          <w:tcPr>
            <w:tcW w:w="4675" w:type="dxa"/>
          </w:tcPr>
          <w:p w:rsidR="006758CC" w:rsidRDefault="006758CC" w:rsidP="003E1F5B">
            <w:r>
              <w:t>string</w:t>
            </w:r>
          </w:p>
        </w:tc>
      </w:tr>
      <w:tr w:rsidR="003E1F5B" w:rsidTr="00FD17BC">
        <w:tc>
          <w:tcPr>
            <w:tcW w:w="4675" w:type="dxa"/>
          </w:tcPr>
          <w:p w:rsidR="003E1F5B" w:rsidRDefault="003E1F5B" w:rsidP="003E1F5B">
            <w:r>
              <w:t>Assistant</w:t>
            </w:r>
            <w:r w:rsidRPr="00BB354C">
              <w:t>SuperIntendent</w:t>
            </w:r>
          </w:p>
        </w:tc>
        <w:tc>
          <w:tcPr>
            <w:tcW w:w="4675" w:type="dxa"/>
          </w:tcPr>
          <w:p w:rsidR="003E1F5B" w:rsidRDefault="003E1F5B" w:rsidP="003E1F5B">
            <w:r>
              <w:t>string</w:t>
            </w:r>
          </w:p>
        </w:tc>
      </w:tr>
      <w:tr w:rsidR="006758CC" w:rsidTr="00FD17BC">
        <w:tc>
          <w:tcPr>
            <w:tcW w:w="4675" w:type="dxa"/>
          </w:tcPr>
          <w:p w:rsidR="006758CC" w:rsidRDefault="006758CC" w:rsidP="003E1F5B">
            <w:r w:rsidRPr="006758CC">
              <w:t>AssistantSuperIntendentEmail</w:t>
            </w:r>
          </w:p>
        </w:tc>
        <w:tc>
          <w:tcPr>
            <w:tcW w:w="4675" w:type="dxa"/>
          </w:tcPr>
          <w:p w:rsidR="006758CC" w:rsidRDefault="006758CC" w:rsidP="003E1F5B">
            <w:r>
              <w:t>string</w:t>
            </w:r>
          </w:p>
        </w:tc>
      </w:tr>
      <w:tr w:rsidR="00A364D5" w:rsidTr="00FD17BC">
        <w:tc>
          <w:tcPr>
            <w:tcW w:w="4675" w:type="dxa"/>
          </w:tcPr>
          <w:p w:rsidR="00A364D5" w:rsidRDefault="00A364D5" w:rsidP="003E1F5B">
            <w:r>
              <w:t>Special</w:t>
            </w:r>
          </w:p>
        </w:tc>
        <w:tc>
          <w:tcPr>
            <w:tcW w:w="4675" w:type="dxa"/>
          </w:tcPr>
          <w:p w:rsidR="00A364D5" w:rsidRDefault="00687F65" w:rsidP="003E1F5B">
            <w:r>
              <w:t>b</w:t>
            </w:r>
            <w:r w:rsidR="00A364D5">
              <w:t>ool</w:t>
            </w:r>
          </w:p>
        </w:tc>
      </w:tr>
      <w:tr w:rsidR="00687F65" w:rsidTr="00FD17BC">
        <w:tc>
          <w:tcPr>
            <w:tcW w:w="4675" w:type="dxa"/>
          </w:tcPr>
          <w:p w:rsidR="00687F65" w:rsidRDefault="00687F65" w:rsidP="003E1F5B">
            <w:r>
              <w:t>HidePrograms</w:t>
            </w:r>
          </w:p>
        </w:tc>
        <w:tc>
          <w:tcPr>
            <w:tcW w:w="4675" w:type="dxa"/>
          </w:tcPr>
          <w:p w:rsidR="00687F65" w:rsidRDefault="00687F65" w:rsidP="003E1F5B">
            <w:r>
              <w:t>bool</w:t>
            </w:r>
          </w:p>
        </w:tc>
      </w:tr>
      <w:tr w:rsidR="0099088D" w:rsidTr="00FD17BC">
        <w:tc>
          <w:tcPr>
            <w:tcW w:w="4675" w:type="dxa"/>
          </w:tcPr>
          <w:p w:rsidR="0099088D" w:rsidRDefault="0099088D" w:rsidP="003E1F5B">
            <w:r>
              <w:t>HasBusStops</w:t>
            </w:r>
          </w:p>
        </w:tc>
        <w:tc>
          <w:tcPr>
            <w:tcW w:w="4675" w:type="dxa"/>
          </w:tcPr>
          <w:p w:rsidR="0099088D" w:rsidRDefault="0099088D" w:rsidP="003E1F5B">
            <w:r>
              <w:t>bool</w:t>
            </w:r>
          </w:p>
        </w:tc>
      </w:tr>
      <w:tr w:rsidR="0099088D" w:rsidTr="00FD17BC">
        <w:tc>
          <w:tcPr>
            <w:tcW w:w="4675" w:type="dxa"/>
          </w:tcPr>
          <w:p w:rsidR="0099088D" w:rsidRDefault="0099088D" w:rsidP="003E1F5B">
            <w:r>
              <w:t>BusDepot</w:t>
            </w:r>
          </w:p>
        </w:tc>
        <w:tc>
          <w:tcPr>
            <w:tcW w:w="4675" w:type="dxa"/>
          </w:tcPr>
          <w:p w:rsidR="0099088D" w:rsidRDefault="0099088D" w:rsidP="003E1F5B">
            <w:r>
              <w:t>string</w:t>
            </w:r>
          </w:p>
        </w:tc>
      </w:tr>
      <w:tr w:rsidR="00C95CB5" w:rsidTr="00FD17BC">
        <w:tc>
          <w:tcPr>
            <w:tcW w:w="4675" w:type="dxa"/>
          </w:tcPr>
          <w:p w:rsidR="00D81B88" w:rsidRDefault="00FD17BC" w:rsidP="00D81B88">
            <w:r>
              <w:t>Enrollments</w:t>
            </w:r>
          </w:p>
          <w:p w:rsidR="00C95CB5" w:rsidRDefault="00D81B88" w:rsidP="00FD17BC">
            <w:r w:rsidRPr="00D81B88">
              <w:rPr>
                <w:sz w:val="16"/>
              </w:rPr>
              <w:t xml:space="preserve">NOTE: </w:t>
            </w:r>
            <w:r w:rsidR="00FD17BC">
              <w:rPr>
                <w:sz w:val="16"/>
              </w:rPr>
              <w:t>When returned on an address search, this only contains the programs that a student is eligible for based on address.</w:t>
            </w:r>
          </w:p>
        </w:tc>
        <w:tc>
          <w:tcPr>
            <w:tcW w:w="4675" w:type="dxa"/>
          </w:tcPr>
          <w:p w:rsidR="00D81B88" w:rsidRDefault="007D39EB" w:rsidP="00D81B88">
            <w:r>
              <w:rPr>
                <w:b/>
              </w:rPr>
              <w:t>Enrollment</w:t>
            </w:r>
            <w:r>
              <w:t xml:space="preserve"> </w:t>
            </w:r>
            <w:r w:rsidR="00C95CB5">
              <w:t>[]</w:t>
            </w:r>
          </w:p>
        </w:tc>
      </w:tr>
    </w:tbl>
    <w:p w:rsidR="001549F7" w:rsidRDefault="003E044A" w:rsidP="001549F7">
      <w:pPr>
        <w:pStyle w:val="Heading5"/>
      </w:pPr>
      <w:r>
        <w:t>Enrollment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9F7" w:rsidTr="0015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1549F7" w:rsidRDefault="001549F7" w:rsidP="001549F7">
            <w:r>
              <w:t>Field</w:t>
            </w:r>
          </w:p>
        </w:tc>
        <w:tc>
          <w:tcPr>
            <w:tcW w:w="4675" w:type="dxa"/>
          </w:tcPr>
          <w:p w:rsidR="001549F7" w:rsidRDefault="001549F7" w:rsidP="001549F7">
            <w:r>
              <w:t>Type</w:t>
            </w:r>
          </w:p>
        </w:tc>
      </w:tr>
      <w:tr w:rsidR="001549F7" w:rsidTr="001549F7">
        <w:tc>
          <w:tcPr>
            <w:tcW w:w="4675" w:type="dxa"/>
          </w:tcPr>
          <w:p w:rsidR="001549F7" w:rsidRDefault="00A852C8" w:rsidP="001549F7">
            <w:r>
              <w:t>EnrollmentType</w:t>
            </w:r>
          </w:p>
        </w:tc>
        <w:tc>
          <w:tcPr>
            <w:tcW w:w="4675" w:type="dxa"/>
          </w:tcPr>
          <w:p w:rsidR="001549F7" w:rsidRPr="00A852C8" w:rsidRDefault="007720C0" w:rsidP="001549F7">
            <w:pPr>
              <w:rPr>
                <w:b/>
              </w:rPr>
            </w:pPr>
            <w:r>
              <w:rPr>
                <w:b/>
              </w:rPr>
              <w:t>EnrollmentT</w:t>
            </w:r>
            <w:r w:rsidR="00A852C8">
              <w:rPr>
                <w:b/>
              </w:rPr>
              <w:t>ype</w:t>
            </w:r>
          </w:p>
        </w:tc>
      </w:tr>
      <w:tr w:rsidR="001549F7" w:rsidTr="001549F7">
        <w:tc>
          <w:tcPr>
            <w:tcW w:w="4675" w:type="dxa"/>
          </w:tcPr>
          <w:p w:rsidR="001549F7" w:rsidRDefault="001549F7" w:rsidP="001549F7">
            <w:r>
              <w:t>Grades</w:t>
            </w:r>
          </w:p>
        </w:tc>
        <w:tc>
          <w:tcPr>
            <w:tcW w:w="4675" w:type="dxa"/>
          </w:tcPr>
          <w:p w:rsidR="001549F7" w:rsidRDefault="001549F7" w:rsidP="001549F7">
            <w:r w:rsidRPr="001549F7">
              <w:rPr>
                <w:b/>
              </w:rPr>
              <w:t>Grade</w:t>
            </w:r>
            <w:r w:rsidR="003E044A">
              <w:rPr>
                <w:b/>
              </w:rPr>
              <w:t>Enum</w:t>
            </w:r>
            <w:r>
              <w:t>[]</w:t>
            </w:r>
          </w:p>
        </w:tc>
      </w:tr>
      <w:tr w:rsidR="001549F7" w:rsidTr="001549F7">
        <w:tc>
          <w:tcPr>
            <w:tcW w:w="4675" w:type="dxa"/>
          </w:tcPr>
          <w:p w:rsidR="001549F7" w:rsidRDefault="001549F7" w:rsidP="001549F7">
            <w:r>
              <w:t>Optional</w:t>
            </w:r>
          </w:p>
        </w:tc>
        <w:tc>
          <w:tcPr>
            <w:tcW w:w="4675" w:type="dxa"/>
          </w:tcPr>
          <w:p w:rsidR="001549F7" w:rsidRDefault="001549F7" w:rsidP="001549F7">
            <w:r>
              <w:t>boolean</w:t>
            </w:r>
          </w:p>
        </w:tc>
      </w:tr>
      <w:tr w:rsidR="009813BD" w:rsidTr="001549F7">
        <w:tc>
          <w:tcPr>
            <w:tcW w:w="4675" w:type="dxa"/>
          </w:tcPr>
          <w:p w:rsidR="009813BD" w:rsidRDefault="009813BD" w:rsidP="001549F7">
            <w:r>
              <w:lastRenderedPageBreak/>
              <w:t>EndYear</w:t>
            </w:r>
          </w:p>
        </w:tc>
        <w:tc>
          <w:tcPr>
            <w:tcW w:w="4675" w:type="dxa"/>
          </w:tcPr>
          <w:p w:rsidR="009813BD" w:rsidRDefault="00052FE7" w:rsidP="001549F7">
            <w:r>
              <w:t>int</w:t>
            </w:r>
          </w:p>
        </w:tc>
      </w:tr>
      <w:tr w:rsidR="007D4402" w:rsidTr="001549F7">
        <w:tc>
          <w:tcPr>
            <w:tcW w:w="4675" w:type="dxa"/>
          </w:tcPr>
          <w:p w:rsidR="007D4402" w:rsidRDefault="007D4402" w:rsidP="001549F7">
            <w:bookmarkStart w:id="17" w:name="OLE_LINK3"/>
            <w:bookmarkStart w:id="18" w:name="OLE_LINK4"/>
            <w:r>
              <w:t>Description</w:t>
            </w:r>
            <w:bookmarkEnd w:id="17"/>
            <w:bookmarkEnd w:id="18"/>
          </w:p>
        </w:tc>
        <w:tc>
          <w:tcPr>
            <w:tcW w:w="4675" w:type="dxa"/>
          </w:tcPr>
          <w:p w:rsidR="007D4402" w:rsidRDefault="007D4402" w:rsidP="001549F7">
            <w:r>
              <w:t>HtmlString</w:t>
            </w:r>
          </w:p>
        </w:tc>
      </w:tr>
    </w:tbl>
    <w:p w:rsidR="00A852C8" w:rsidRDefault="00A852C8" w:rsidP="00A852C8">
      <w:pPr>
        <w:pStyle w:val="Heading5"/>
      </w:pPr>
      <w:r>
        <w:t>EnrollmentType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17"/>
        <w:gridCol w:w="4617"/>
      </w:tblGrid>
      <w:tr w:rsidR="00615372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4617" w:type="dxa"/>
          </w:tcPr>
          <w:p w:rsidR="00615372" w:rsidRDefault="00615372" w:rsidP="00BF2E1C">
            <w:r>
              <w:t>Field</w:t>
            </w:r>
          </w:p>
        </w:tc>
        <w:tc>
          <w:tcPr>
            <w:tcW w:w="4617" w:type="dxa"/>
          </w:tcPr>
          <w:p w:rsidR="00615372" w:rsidRDefault="00615372" w:rsidP="00BF2E1C">
            <w:r>
              <w:t>Type</w:t>
            </w:r>
          </w:p>
        </w:tc>
      </w:tr>
      <w:tr w:rsidR="00615372" w:rsidTr="00BF2E1C">
        <w:trPr>
          <w:trHeight w:val="298"/>
        </w:trPr>
        <w:tc>
          <w:tcPr>
            <w:tcW w:w="4617" w:type="dxa"/>
          </w:tcPr>
          <w:p w:rsidR="00615372" w:rsidRDefault="00615372" w:rsidP="00BF2E1C">
            <w:r>
              <w:t>Name</w:t>
            </w:r>
          </w:p>
        </w:tc>
        <w:tc>
          <w:tcPr>
            <w:tcW w:w="4617" w:type="dxa"/>
          </w:tcPr>
          <w:p w:rsidR="00615372" w:rsidRDefault="00615372" w:rsidP="00BF2E1C">
            <w:r>
              <w:t>string</w:t>
            </w:r>
          </w:p>
        </w:tc>
      </w:tr>
      <w:tr w:rsidR="00615372" w:rsidTr="00BF2E1C">
        <w:trPr>
          <w:trHeight w:val="287"/>
        </w:trPr>
        <w:tc>
          <w:tcPr>
            <w:tcW w:w="4617" w:type="dxa"/>
          </w:tcPr>
          <w:p w:rsidR="00615372" w:rsidRDefault="00615372" w:rsidP="00BF2E1C">
            <w:r>
              <w:t>Code</w:t>
            </w:r>
          </w:p>
        </w:tc>
        <w:tc>
          <w:tcPr>
            <w:tcW w:w="4617" w:type="dxa"/>
          </w:tcPr>
          <w:p w:rsidR="00615372" w:rsidRDefault="00615372" w:rsidP="00BF2E1C">
            <w:r>
              <w:t>string</w:t>
            </w:r>
          </w:p>
        </w:tc>
      </w:tr>
      <w:tr w:rsidR="00615372" w:rsidTr="00BF2E1C">
        <w:trPr>
          <w:trHeight w:val="287"/>
        </w:trPr>
        <w:tc>
          <w:tcPr>
            <w:tcW w:w="4617" w:type="dxa"/>
          </w:tcPr>
          <w:p w:rsidR="00615372" w:rsidRDefault="007720C0" w:rsidP="00BF2E1C">
            <w:r>
              <w:t>Level</w:t>
            </w:r>
          </w:p>
        </w:tc>
        <w:tc>
          <w:tcPr>
            <w:tcW w:w="4617" w:type="dxa"/>
          </w:tcPr>
          <w:p w:rsidR="00615372" w:rsidRPr="007720C0" w:rsidRDefault="007720C0" w:rsidP="00BF2E1C">
            <w:pPr>
              <w:rPr>
                <w:b/>
              </w:rPr>
            </w:pPr>
            <w:r w:rsidRPr="007720C0">
              <w:rPr>
                <w:b/>
              </w:rPr>
              <w:t>LevelEnum</w:t>
            </w:r>
          </w:p>
        </w:tc>
      </w:tr>
    </w:tbl>
    <w:p w:rsidR="00FF0FE3" w:rsidRDefault="00FF0FE3" w:rsidP="00FF0FE3">
      <w:pPr>
        <w:pStyle w:val="Heading5"/>
      </w:pPr>
      <w:r>
        <w:t>LevelEnum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17"/>
      </w:tblGrid>
      <w:tr w:rsidR="00FF0FE3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4617" w:type="dxa"/>
          </w:tcPr>
          <w:p w:rsidR="00FF0FE3" w:rsidRDefault="00FF0FE3" w:rsidP="00BF2E1C">
            <w:r>
              <w:t>Valid Options</w:t>
            </w:r>
          </w:p>
        </w:tc>
      </w:tr>
      <w:tr w:rsidR="00FF0FE3" w:rsidTr="00BF2E1C">
        <w:trPr>
          <w:trHeight w:val="298"/>
        </w:trPr>
        <w:tc>
          <w:tcPr>
            <w:tcW w:w="4617" w:type="dxa"/>
          </w:tcPr>
          <w:p w:rsidR="00FF0FE3" w:rsidRDefault="00FF0FE3" w:rsidP="00BF2E1C">
            <w:r>
              <w:t>Elementary</w:t>
            </w:r>
          </w:p>
        </w:tc>
      </w:tr>
      <w:tr w:rsidR="00FF0FE3" w:rsidTr="00BF2E1C">
        <w:trPr>
          <w:trHeight w:val="287"/>
        </w:trPr>
        <w:tc>
          <w:tcPr>
            <w:tcW w:w="4617" w:type="dxa"/>
          </w:tcPr>
          <w:p w:rsidR="00FF0FE3" w:rsidRDefault="00FF0FE3" w:rsidP="00BF2E1C">
            <w:r>
              <w:t>Middle</w:t>
            </w:r>
          </w:p>
        </w:tc>
      </w:tr>
      <w:tr w:rsidR="00FF0FE3" w:rsidTr="00BF2E1C">
        <w:trPr>
          <w:trHeight w:val="287"/>
        </w:trPr>
        <w:tc>
          <w:tcPr>
            <w:tcW w:w="4617" w:type="dxa"/>
          </w:tcPr>
          <w:p w:rsidR="00FF0FE3" w:rsidRDefault="00FF0FE3" w:rsidP="00BF2E1C">
            <w:r>
              <w:t>High</w:t>
            </w:r>
          </w:p>
        </w:tc>
      </w:tr>
    </w:tbl>
    <w:p w:rsidR="001549F7" w:rsidRDefault="001549F7" w:rsidP="001549F7">
      <w:pPr>
        <w:pStyle w:val="Heading5"/>
      </w:pPr>
      <w:r>
        <w:t>GradeEnum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17"/>
      </w:tblGrid>
      <w:tr w:rsidR="001549F7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4617" w:type="dxa"/>
          </w:tcPr>
          <w:p w:rsidR="001549F7" w:rsidRDefault="001549F7" w:rsidP="00BF2E1C">
            <w:r>
              <w:t>Valid Options</w:t>
            </w:r>
          </w:p>
        </w:tc>
      </w:tr>
      <w:tr w:rsidR="001549F7" w:rsidTr="00BF2E1C">
        <w:trPr>
          <w:trHeight w:val="298"/>
        </w:trPr>
        <w:tc>
          <w:tcPr>
            <w:tcW w:w="4617" w:type="dxa"/>
          </w:tcPr>
          <w:p w:rsidR="001549F7" w:rsidRDefault="00062D9F" w:rsidP="00BF2E1C">
            <w:r>
              <w:t>K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First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Second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Third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Fourth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Fifth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Sixth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Seventh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Eighth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Ninth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Tenth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Eleventh</w:t>
            </w:r>
          </w:p>
        </w:tc>
      </w:tr>
      <w:tr w:rsidR="001549F7" w:rsidTr="00BF2E1C">
        <w:trPr>
          <w:trHeight w:val="287"/>
        </w:trPr>
        <w:tc>
          <w:tcPr>
            <w:tcW w:w="4617" w:type="dxa"/>
          </w:tcPr>
          <w:p w:rsidR="001549F7" w:rsidRDefault="00062D9F" w:rsidP="00BF2E1C">
            <w:r>
              <w:t>Twelfth</w:t>
            </w:r>
          </w:p>
        </w:tc>
      </w:tr>
    </w:tbl>
    <w:p w:rsidR="00365F1C" w:rsidRDefault="00365F1C" w:rsidP="00365F1C">
      <w:pPr>
        <w:rPr>
          <w:color w:val="1F4E79" w:themeColor="accent1" w:themeShade="80"/>
          <w:sz w:val="28"/>
        </w:rPr>
      </w:pPr>
    </w:p>
    <w:p w:rsidR="005B07C7" w:rsidRDefault="005B07C7" w:rsidP="005B07C7">
      <w:pPr>
        <w:pStyle w:val="Heading1"/>
      </w:pPr>
      <w:bookmarkStart w:id="19" w:name="_Toc451598939"/>
      <w:r>
        <w:lastRenderedPageBreak/>
        <w:t>Community Services</w:t>
      </w:r>
      <w:bookmarkEnd w:id="19"/>
    </w:p>
    <w:p w:rsidR="005B07C7" w:rsidRPr="005B07C7" w:rsidRDefault="005B07C7" w:rsidP="005B07C7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B07C7" w:rsidTr="005B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65" w:type="dxa"/>
          </w:tcPr>
          <w:p w:rsidR="005B07C7" w:rsidRDefault="005B07C7" w:rsidP="00BF2E1C">
            <w:r>
              <w:t>Environment</w:t>
            </w:r>
          </w:p>
        </w:tc>
        <w:tc>
          <w:tcPr>
            <w:tcW w:w="5485" w:type="dxa"/>
          </w:tcPr>
          <w:p w:rsidR="005B07C7" w:rsidRDefault="005B07C7" w:rsidP="00BF2E1C">
            <w:r>
              <w:t>Base URL</w:t>
            </w:r>
          </w:p>
        </w:tc>
      </w:tr>
      <w:tr w:rsidR="005B07C7" w:rsidTr="005B07C7">
        <w:tc>
          <w:tcPr>
            <w:tcW w:w="3865" w:type="dxa"/>
          </w:tcPr>
          <w:p w:rsidR="005B07C7" w:rsidRDefault="005B07C7" w:rsidP="00BF2E1C">
            <w:r>
              <w:t>Production</w:t>
            </w:r>
          </w:p>
        </w:tc>
        <w:tc>
          <w:tcPr>
            <w:tcW w:w="5485" w:type="dxa"/>
          </w:tcPr>
          <w:p w:rsidR="005B07C7" w:rsidRDefault="005B07C7" w:rsidP="005B07C7">
            <w:r w:rsidRPr="00EB174A">
              <w:t>https://apps.jefferson.kyschools.us/api/</w:t>
            </w:r>
            <w:r w:rsidR="00CC34E1">
              <w:t>Communities</w:t>
            </w:r>
            <w:r>
              <w:t>/v1</w:t>
            </w:r>
          </w:p>
        </w:tc>
      </w:tr>
      <w:tr w:rsidR="005B07C7" w:rsidTr="005B07C7">
        <w:tc>
          <w:tcPr>
            <w:tcW w:w="3865" w:type="dxa"/>
          </w:tcPr>
          <w:p w:rsidR="005B07C7" w:rsidRDefault="005B07C7" w:rsidP="00BF2E1C">
            <w:r>
              <w:t>Staging</w:t>
            </w:r>
          </w:p>
        </w:tc>
        <w:tc>
          <w:tcPr>
            <w:tcW w:w="5485" w:type="dxa"/>
          </w:tcPr>
          <w:p w:rsidR="005B07C7" w:rsidRDefault="005B07C7" w:rsidP="00BF2E1C">
            <w:r w:rsidRPr="00EB174A">
              <w:t>https://appsqa.jefferson.kyschools.us/api/</w:t>
            </w:r>
            <w:r w:rsidR="00CC34E1">
              <w:t>Communities</w:t>
            </w:r>
            <w:r>
              <w:t>/v1</w:t>
            </w:r>
          </w:p>
        </w:tc>
      </w:tr>
    </w:tbl>
    <w:p w:rsidR="005B07C7" w:rsidRPr="00BE2A5D" w:rsidRDefault="005B07C7" w:rsidP="005B07C7">
      <w:pPr>
        <w:pStyle w:val="Heading2"/>
        <w:numPr>
          <w:ilvl w:val="0"/>
          <w:numId w:val="11"/>
        </w:numPr>
      </w:pPr>
      <w:bookmarkStart w:id="20" w:name="_Toc451598940"/>
      <w:r>
        <w:t>Learning Place Finder Service</w:t>
      </w:r>
      <w:r w:rsidR="00967E85">
        <w:t>s</w:t>
      </w:r>
      <w:bookmarkEnd w:id="20"/>
    </w:p>
    <w:p w:rsidR="005B07C7" w:rsidRPr="00BE2A5D" w:rsidRDefault="005B07C7" w:rsidP="005B07C7">
      <w:pPr>
        <w:pStyle w:val="Heading3"/>
      </w:pPr>
      <w:bookmarkStart w:id="21" w:name="_Toc451598941"/>
      <w:r>
        <w:t>Getting all learning places</w:t>
      </w:r>
      <w:bookmarkEnd w:id="21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464614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464614" w:rsidRDefault="00464614" w:rsidP="00BF2E1C">
            <w:r>
              <w:t>Method</w:t>
            </w:r>
          </w:p>
        </w:tc>
        <w:tc>
          <w:tcPr>
            <w:tcW w:w="3924" w:type="dxa"/>
          </w:tcPr>
          <w:p w:rsidR="00464614" w:rsidRDefault="00464614" w:rsidP="00BF2E1C">
            <w:r>
              <w:t>URL</w:t>
            </w:r>
          </w:p>
        </w:tc>
        <w:tc>
          <w:tcPr>
            <w:tcW w:w="2560" w:type="dxa"/>
          </w:tcPr>
          <w:p w:rsidR="00464614" w:rsidRDefault="00464614" w:rsidP="00BF2E1C">
            <w:r>
              <w:t>Type Returned</w:t>
            </w:r>
          </w:p>
        </w:tc>
      </w:tr>
      <w:tr w:rsidR="00464614" w:rsidTr="00BF2E1C">
        <w:tc>
          <w:tcPr>
            <w:tcW w:w="2866" w:type="dxa"/>
          </w:tcPr>
          <w:p w:rsidR="00464614" w:rsidRDefault="00464614" w:rsidP="00BF2E1C">
            <w:r>
              <w:t>GET</w:t>
            </w:r>
          </w:p>
        </w:tc>
        <w:tc>
          <w:tcPr>
            <w:tcW w:w="3924" w:type="dxa"/>
          </w:tcPr>
          <w:p w:rsidR="00464614" w:rsidRDefault="0035784F" w:rsidP="00464614">
            <w:r>
              <w:t>LearningPlaces</w:t>
            </w:r>
          </w:p>
        </w:tc>
        <w:tc>
          <w:tcPr>
            <w:tcW w:w="2560" w:type="dxa"/>
          </w:tcPr>
          <w:p w:rsidR="00464614" w:rsidRDefault="0064154A" w:rsidP="00BF2E1C">
            <w:r w:rsidRPr="0064154A">
              <w:rPr>
                <w:b/>
              </w:rPr>
              <w:t>LearningPlace</w:t>
            </w:r>
            <w:r>
              <w:t>[]</w:t>
            </w:r>
          </w:p>
        </w:tc>
      </w:tr>
    </w:tbl>
    <w:p w:rsidR="00464614" w:rsidRDefault="00464614" w:rsidP="00464614">
      <w:pPr>
        <w:pStyle w:val="Heading4"/>
      </w:pPr>
      <w:r>
        <w:t>Data</w:t>
      </w:r>
    </w:p>
    <w:p w:rsidR="00464614" w:rsidRPr="00BE2A5D" w:rsidRDefault="00464614" w:rsidP="00464614">
      <w:r>
        <w:t>Example: [GET] https://apps.jefferson.kyschools.us/api/</w:t>
      </w:r>
      <w:r w:rsidR="002E3EF6">
        <w:t>Communities</w:t>
      </w:r>
      <w:r>
        <w:t>/v1/</w:t>
      </w:r>
      <w:r w:rsidR="00640DDC">
        <w:t>LearningPlaces?</w:t>
      </w:r>
      <w:r>
        <w:t>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4614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464614" w:rsidRDefault="00464614" w:rsidP="00BF2E1C">
            <w:r>
              <w:t>Type</w:t>
            </w:r>
          </w:p>
        </w:tc>
        <w:tc>
          <w:tcPr>
            <w:tcW w:w="3117" w:type="dxa"/>
          </w:tcPr>
          <w:p w:rsidR="00464614" w:rsidRDefault="00464614" w:rsidP="00BF2E1C">
            <w:r>
              <w:t>Parameter Name</w:t>
            </w:r>
          </w:p>
        </w:tc>
        <w:tc>
          <w:tcPr>
            <w:tcW w:w="3117" w:type="dxa"/>
          </w:tcPr>
          <w:p w:rsidR="00464614" w:rsidRDefault="00464614" w:rsidP="00BF2E1C">
            <w:r>
              <w:t>Type</w:t>
            </w:r>
          </w:p>
        </w:tc>
      </w:tr>
      <w:tr w:rsidR="00464614" w:rsidTr="00BF2E1C">
        <w:tc>
          <w:tcPr>
            <w:tcW w:w="3116" w:type="dxa"/>
          </w:tcPr>
          <w:p w:rsidR="00464614" w:rsidRDefault="00464614" w:rsidP="00BF2E1C">
            <w:r>
              <w:t>QUERYSTRING</w:t>
            </w:r>
          </w:p>
        </w:tc>
        <w:tc>
          <w:tcPr>
            <w:tcW w:w="3117" w:type="dxa"/>
          </w:tcPr>
          <w:p w:rsidR="00464614" w:rsidRDefault="00464614" w:rsidP="00BF2E1C">
            <w:r>
              <w:t>api_key</w:t>
            </w:r>
          </w:p>
        </w:tc>
        <w:tc>
          <w:tcPr>
            <w:tcW w:w="3117" w:type="dxa"/>
          </w:tcPr>
          <w:p w:rsidR="00464614" w:rsidRDefault="00464614" w:rsidP="00BF2E1C">
            <w:r>
              <w:t>String</w:t>
            </w:r>
          </w:p>
        </w:tc>
      </w:tr>
    </w:tbl>
    <w:p w:rsidR="00464614" w:rsidRPr="00BE2A5D" w:rsidRDefault="00464614" w:rsidP="00464614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F65B51" w:rsidRPr="00BB4C9A" w:rsidRDefault="00F65B51" w:rsidP="00BB4C9A">
      <w:pPr>
        <w:pStyle w:val="Heading3"/>
      </w:pPr>
      <w:bookmarkStart w:id="22" w:name="_Toc451598942"/>
      <w:r w:rsidRPr="00BB4C9A">
        <w:t>Return Objects</w:t>
      </w:r>
      <w:bookmarkEnd w:id="22"/>
    </w:p>
    <w:p w:rsidR="00F65B51" w:rsidRPr="0064154A" w:rsidRDefault="0064154A" w:rsidP="00F65B51">
      <w:pPr>
        <w:pStyle w:val="Heading5"/>
        <w:rPr>
          <w:b/>
        </w:rPr>
      </w:pPr>
      <w:r w:rsidRPr="0064154A">
        <w:rPr>
          <w:b/>
        </w:rPr>
        <w:t>LearningPlace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F65B51" w:rsidTr="00BF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F65B51" w:rsidRDefault="00F65B51" w:rsidP="00BF2E1C">
            <w:r>
              <w:t>Field Name</w:t>
            </w:r>
          </w:p>
        </w:tc>
        <w:tc>
          <w:tcPr>
            <w:tcW w:w="4563" w:type="dxa"/>
          </w:tcPr>
          <w:p w:rsidR="00F65B51" w:rsidRDefault="00F65B51" w:rsidP="00BF2E1C">
            <w:r>
              <w:t>Type</w:t>
            </w:r>
          </w:p>
        </w:tc>
      </w:tr>
      <w:tr w:rsidR="003467D0" w:rsidTr="00BF2E1C">
        <w:trPr>
          <w:trHeight w:val="389"/>
        </w:trPr>
        <w:tc>
          <w:tcPr>
            <w:tcW w:w="4777" w:type="dxa"/>
          </w:tcPr>
          <w:p w:rsidR="003467D0" w:rsidRDefault="003467D0" w:rsidP="003467D0">
            <w:r>
              <w:t>OrganizationName</w:t>
            </w:r>
          </w:p>
        </w:tc>
        <w:tc>
          <w:tcPr>
            <w:tcW w:w="4563" w:type="dxa"/>
          </w:tcPr>
          <w:p w:rsidR="003467D0" w:rsidRPr="00F65B51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ContactName</w:t>
            </w:r>
          </w:p>
        </w:tc>
        <w:tc>
          <w:tcPr>
            <w:tcW w:w="4563" w:type="dxa"/>
          </w:tcPr>
          <w:p w:rsidR="003467D0" w:rsidRDefault="00F10975" w:rsidP="003467D0">
            <w:r>
              <w:t>string</w:t>
            </w:r>
          </w:p>
        </w:tc>
      </w:tr>
      <w:tr w:rsidR="009515DD" w:rsidTr="00BF2E1C">
        <w:trPr>
          <w:trHeight w:val="401"/>
        </w:trPr>
        <w:tc>
          <w:tcPr>
            <w:tcW w:w="4777" w:type="dxa"/>
          </w:tcPr>
          <w:p w:rsidR="009515DD" w:rsidRDefault="009515DD" w:rsidP="003467D0">
            <w:r>
              <w:t>Longitude</w:t>
            </w:r>
          </w:p>
        </w:tc>
        <w:tc>
          <w:tcPr>
            <w:tcW w:w="4563" w:type="dxa"/>
          </w:tcPr>
          <w:p w:rsidR="009515DD" w:rsidRDefault="009515DD" w:rsidP="003467D0">
            <w:r>
              <w:t>string</w:t>
            </w:r>
          </w:p>
        </w:tc>
      </w:tr>
      <w:tr w:rsidR="009515DD" w:rsidTr="00BF2E1C">
        <w:trPr>
          <w:trHeight w:val="401"/>
        </w:trPr>
        <w:tc>
          <w:tcPr>
            <w:tcW w:w="4777" w:type="dxa"/>
          </w:tcPr>
          <w:p w:rsidR="009515DD" w:rsidRDefault="009515DD" w:rsidP="003467D0">
            <w:r w:rsidRPr="009515DD">
              <w:t>Latitude</w:t>
            </w:r>
          </w:p>
        </w:tc>
        <w:tc>
          <w:tcPr>
            <w:tcW w:w="4563" w:type="dxa"/>
          </w:tcPr>
          <w:p w:rsidR="009515DD" w:rsidRDefault="009515DD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Address</w:t>
            </w:r>
          </w:p>
        </w:tc>
        <w:tc>
          <w:tcPr>
            <w:tcW w:w="4563" w:type="dxa"/>
          </w:tcPr>
          <w:p w:rsidR="003467D0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City</w:t>
            </w:r>
          </w:p>
        </w:tc>
        <w:tc>
          <w:tcPr>
            <w:tcW w:w="4563" w:type="dxa"/>
          </w:tcPr>
          <w:p w:rsidR="003467D0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State</w:t>
            </w:r>
          </w:p>
        </w:tc>
        <w:tc>
          <w:tcPr>
            <w:tcW w:w="4563" w:type="dxa"/>
          </w:tcPr>
          <w:p w:rsidR="003467D0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Zip</w:t>
            </w:r>
          </w:p>
        </w:tc>
        <w:tc>
          <w:tcPr>
            <w:tcW w:w="4563" w:type="dxa"/>
          </w:tcPr>
          <w:p w:rsidR="003467D0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PhoneNumber</w:t>
            </w:r>
          </w:p>
        </w:tc>
        <w:tc>
          <w:tcPr>
            <w:tcW w:w="4563" w:type="dxa"/>
          </w:tcPr>
          <w:p w:rsidR="003467D0" w:rsidRDefault="003467D0" w:rsidP="003467D0">
            <w:r>
              <w:t>string</w:t>
            </w:r>
          </w:p>
        </w:tc>
      </w:tr>
      <w:tr w:rsidR="003467D0" w:rsidTr="00BF2E1C">
        <w:trPr>
          <w:trHeight w:val="401"/>
        </w:trPr>
        <w:tc>
          <w:tcPr>
            <w:tcW w:w="4777" w:type="dxa"/>
          </w:tcPr>
          <w:p w:rsidR="003467D0" w:rsidRDefault="003467D0" w:rsidP="003467D0">
            <w:r>
              <w:t>OrganizationUrl</w:t>
            </w:r>
          </w:p>
        </w:tc>
        <w:tc>
          <w:tcPr>
            <w:tcW w:w="4563" w:type="dxa"/>
          </w:tcPr>
          <w:p w:rsidR="003467D0" w:rsidRPr="00F65B51" w:rsidRDefault="003467D0" w:rsidP="003467D0">
            <w:r>
              <w:t>s</w:t>
            </w:r>
            <w:r w:rsidRPr="00F65B51">
              <w:t>tring</w:t>
            </w:r>
          </w:p>
        </w:tc>
      </w:tr>
      <w:tr w:rsidR="009515DD" w:rsidTr="00BF2E1C">
        <w:trPr>
          <w:trHeight w:val="401"/>
        </w:trPr>
        <w:tc>
          <w:tcPr>
            <w:tcW w:w="4777" w:type="dxa"/>
          </w:tcPr>
          <w:p w:rsidR="009515DD" w:rsidRDefault="009515DD" w:rsidP="009515DD">
            <w:r>
              <w:t>Information</w:t>
            </w:r>
          </w:p>
        </w:tc>
        <w:tc>
          <w:tcPr>
            <w:tcW w:w="4563" w:type="dxa"/>
          </w:tcPr>
          <w:p w:rsidR="009515DD" w:rsidRDefault="009515DD" w:rsidP="009515DD">
            <w:r>
              <w:t>string[]</w:t>
            </w:r>
          </w:p>
        </w:tc>
      </w:tr>
      <w:tr w:rsidR="009515DD" w:rsidTr="00BF2E1C">
        <w:trPr>
          <w:trHeight w:val="401"/>
        </w:trPr>
        <w:tc>
          <w:tcPr>
            <w:tcW w:w="4777" w:type="dxa"/>
          </w:tcPr>
          <w:p w:rsidR="009515DD" w:rsidRDefault="009515DD" w:rsidP="003467D0">
            <w:r w:rsidRPr="009515DD">
              <w:lastRenderedPageBreak/>
              <w:t>IsStructuredProgram</w:t>
            </w:r>
          </w:p>
        </w:tc>
        <w:tc>
          <w:tcPr>
            <w:tcW w:w="4563" w:type="dxa"/>
          </w:tcPr>
          <w:p w:rsidR="009515DD" w:rsidRDefault="009515DD" w:rsidP="003467D0">
            <w:r w:rsidRPr="00F65B51">
              <w:t>boolean</w:t>
            </w:r>
          </w:p>
        </w:tc>
      </w:tr>
      <w:tr w:rsidR="009515DD" w:rsidTr="00BF2E1C">
        <w:trPr>
          <w:trHeight w:val="401"/>
        </w:trPr>
        <w:tc>
          <w:tcPr>
            <w:tcW w:w="4777" w:type="dxa"/>
          </w:tcPr>
          <w:p w:rsidR="009515DD" w:rsidRPr="009515DD" w:rsidRDefault="009515DD" w:rsidP="003467D0">
            <w:r w:rsidRPr="009515DD">
              <w:t>IsEnrichmentSite</w:t>
            </w:r>
          </w:p>
        </w:tc>
        <w:tc>
          <w:tcPr>
            <w:tcW w:w="4563" w:type="dxa"/>
          </w:tcPr>
          <w:p w:rsidR="009515DD" w:rsidRPr="00F65B51" w:rsidRDefault="009515DD" w:rsidP="003467D0">
            <w:r>
              <w:t>boolean</w:t>
            </w:r>
          </w:p>
        </w:tc>
      </w:tr>
      <w:tr w:rsidR="003467D0" w:rsidTr="00BF2E1C">
        <w:trPr>
          <w:trHeight w:val="389"/>
        </w:trPr>
        <w:tc>
          <w:tcPr>
            <w:tcW w:w="4777" w:type="dxa"/>
          </w:tcPr>
          <w:p w:rsidR="003467D0" w:rsidRDefault="003467D0" w:rsidP="003467D0">
            <w:r>
              <w:t>IsLearningPlace</w:t>
            </w:r>
          </w:p>
        </w:tc>
        <w:tc>
          <w:tcPr>
            <w:tcW w:w="4563" w:type="dxa"/>
          </w:tcPr>
          <w:p w:rsidR="003467D0" w:rsidRPr="00F65B51" w:rsidRDefault="003467D0" w:rsidP="003467D0">
            <w:r w:rsidRPr="00F65B51">
              <w:t>boolean</w:t>
            </w:r>
          </w:p>
        </w:tc>
      </w:tr>
      <w:tr w:rsidR="003467D0" w:rsidTr="00BF2E1C">
        <w:trPr>
          <w:trHeight w:val="389"/>
        </w:trPr>
        <w:tc>
          <w:tcPr>
            <w:tcW w:w="4777" w:type="dxa"/>
          </w:tcPr>
          <w:p w:rsidR="003467D0" w:rsidRDefault="003467D0" w:rsidP="003467D0">
            <w:r>
              <w:t>StudentsServed</w:t>
            </w:r>
          </w:p>
        </w:tc>
        <w:tc>
          <w:tcPr>
            <w:tcW w:w="4563" w:type="dxa"/>
          </w:tcPr>
          <w:p w:rsidR="003467D0" w:rsidRDefault="003467D0" w:rsidP="003467D0">
            <w:r>
              <w:t>int</w:t>
            </w:r>
          </w:p>
        </w:tc>
      </w:tr>
      <w:tr w:rsidR="003467D0" w:rsidTr="00BF2E1C">
        <w:trPr>
          <w:trHeight w:val="389"/>
        </w:trPr>
        <w:tc>
          <w:tcPr>
            <w:tcW w:w="4777" w:type="dxa"/>
          </w:tcPr>
          <w:p w:rsidR="003467D0" w:rsidRDefault="003467D0" w:rsidP="003467D0">
            <w:r>
              <w:t>DaysPerYear</w:t>
            </w:r>
          </w:p>
        </w:tc>
        <w:tc>
          <w:tcPr>
            <w:tcW w:w="4563" w:type="dxa"/>
          </w:tcPr>
          <w:p w:rsidR="003467D0" w:rsidRDefault="003467D0" w:rsidP="003467D0">
            <w:r>
              <w:t>decimal</w:t>
            </w:r>
          </w:p>
        </w:tc>
      </w:tr>
    </w:tbl>
    <w:p w:rsidR="00365F1C" w:rsidRDefault="00365F1C" w:rsidP="00674D9E">
      <w:pPr>
        <w:pStyle w:val="Heading1"/>
      </w:pPr>
    </w:p>
    <w:p w:rsidR="00365F1C" w:rsidRDefault="00365F1C" w:rsidP="00365F1C">
      <w:pPr>
        <w:rPr>
          <w:color w:val="1F4E79" w:themeColor="accent1" w:themeShade="80"/>
          <w:sz w:val="28"/>
        </w:rPr>
      </w:pPr>
      <w:r>
        <w:br w:type="page"/>
      </w:r>
    </w:p>
    <w:p w:rsidR="00674D9E" w:rsidRDefault="00697FF7" w:rsidP="00674D9E">
      <w:pPr>
        <w:pStyle w:val="Heading1"/>
      </w:pPr>
      <w:bookmarkStart w:id="23" w:name="_Toc451598943"/>
      <w:r>
        <w:lastRenderedPageBreak/>
        <w:t>Personnel</w:t>
      </w:r>
      <w:r w:rsidR="00674D9E">
        <w:t xml:space="preserve"> Services</w:t>
      </w:r>
      <w:bookmarkEnd w:id="23"/>
    </w:p>
    <w:p w:rsidR="00674D9E" w:rsidRPr="005B07C7" w:rsidRDefault="00674D9E" w:rsidP="00674D9E">
      <w:pPr>
        <w:pStyle w:val="Heading4"/>
      </w:pPr>
      <w:r>
        <w:t>Endpoint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674D9E" w:rsidTr="0067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65" w:type="dxa"/>
          </w:tcPr>
          <w:p w:rsidR="00674D9E" w:rsidRDefault="00674D9E" w:rsidP="00674D9E">
            <w:r>
              <w:t>Environment</w:t>
            </w:r>
          </w:p>
        </w:tc>
        <w:tc>
          <w:tcPr>
            <w:tcW w:w="5485" w:type="dxa"/>
          </w:tcPr>
          <w:p w:rsidR="00674D9E" w:rsidRDefault="00674D9E" w:rsidP="00674D9E">
            <w:r>
              <w:t>Base URL</w:t>
            </w:r>
          </w:p>
        </w:tc>
      </w:tr>
      <w:tr w:rsidR="00674D9E" w:rsidTr="00674D9E">
        <w:tc>
          <w:tcPr>
            <w:tcW w:w="3865" w:type="dxa"/>
          </w:tcPr>
          <w:p w:rsidR="00674D9E" w:rsidRDefault="00674D9E" w:rsidP="00674D9E">
            <w:r>
              <w:t>Production</w:t>
            </w:r>
          </w:p>
        </w:tc>
        <w:tc>
          <w:tcPr>
            <w:tcW w:w="5485" w:type="dxa"/>
          </w:tcPr>
          <w:p w:rsidR="00674D9E" w:rsidRDefault="00674D9E" w:rsidP="00640DDC">
            <w:r w:rsidRPr="00EB174A">
              <w:t>https://apps.jefferson.kyschools.us/api/</w:t>
            </w:r>
            <w:r w:rsidR="00640DDC">
              <w:t>Personnel</w:t>
            </w:r>
            <w:r>
              <w:t>/v1</w:t>
            </w:r>
          </w:p>
        </w:tc>
      </w:tr>
      <w:tr w:rsidR="00674D9E" w:rsidTr="00674D9E">
        <w:tc>
          <w:tcPr>
            <w:tcW w:w="3865" w:type="dxa"/>
          </w:tcPr>
          <w:p w:rsidR="00674D9E" w:rsidRDefault="00674D9E" w:rsidP="00674D9E">
            <w:r>
              <w:t>Staging</w:t>
            </w:r>
          </w:p>
        </w:tc>
        <w:tc>
          <w:tcPr>
            <w:tcW w:w="5485" w:type="dxa"/>
          </w:tcPr>
          <w:p w:rsidR="00674D9E" w:rsidRDefault="00674D9E" w:rsidP="00640DDC">
            <w:r w:rsidRPr="00EB174A">
              <w:t>https://appsqa.jefferson.kyschools.us/api/</w:t>
            </w:r>
            <w:r w:rsidR="00640DDC">
              <w:t>Personnel</w:t>
            </w:r>
            <w:r>
              <w:t>/v1</w:t>
            </w:r>
          </w:p>
        </w:tc>
      </w:tr>
    </w:tbl>
    <w:p w:rsidR="00674D9E" w:rsidRPr="00BE2A5D" w:rsidRDefault="009A668D" w:rsidP="00674D9E">
      <w:pPr>
        <w:pStyle w:val="Heading2"/>
        <w:numPr>
          <w:ilvl w:val="0"/>
          <w:numId w:val="12"/>
        </w:numPr>
      </w:pPr>
      <w:bookmarkStart w:id="24" w:name="_Toc451598944"/>
      <w:r>
        <w:t>Personnel</w:t>
      </w:r>
      <w:r w:rsidR="00674D9E">
        <w:t xml:space="preserve"> Service</w:t>
      </w:r>
      <w:r w:rsidR="003A0A62">
        <w:t>s</w:t>
      </w:r>
      <w:bookmarkEnd w:id="24"/>
    </w:p>
    <w:p w:rsidR="00674D9E" w:rsidRDefault="00674D9E" w:rsidP="00674D9E">
      <w:pPr>
        <w:pStyle w:val="Heading3"/>
      </w:pPr>
      <w:bookmarkStart w:id="25" w:name="_Toc451598945"/>
      <w:r>
        <w:t>Get all employees</w:t>
      </w:r>
      <w:bookmarkEnd w:id="25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365F1C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365F1C" w:rsidRDefault="00365F1C" w:rsidP="00DF7243">
            <w:r>
              <w:t>Method</w:t>
            </w:r>
          </w:p>
        </w:tc>
        <w:tc>
          <w:tcPr>
            <w:tcW w:w="3924" w:type="dxa"/>
          </w:tcPr>
          <w:p w:rsidR="00365F1C" w:rsidRDefault="00365F1C" w:rsidP="00DF7243">
            <w:r>
              <w:t>URL</w:t>
            </w:r>
          </w:p>
        </w:tc>
        <w:tc>
          <w:tcPr>
            <w:tcW w:w="2560" w:type="dxa"/>
          </w:tcPr>
          <w:p w:rsidR="00365F1C" w:rsidRDefault="00365F1C" w:rsidP="00DF7243">
            <w:r>
              <w:t>Type Returned</w:t>
            </w:r>
          </w:p>
        </w:tc>
      </w:tr>
      <w:tr w:rsidR="00365F1C" w:rsidTr="00DF7243">
        <w:tc>
          <w:tcPr>
            <w:tcW w:w="2866" w:type="dxa"/>
          </w:tcPr>
          <w:p w:rsidR="00365F1C" w:rsidRDefault="00365F1C" w:rsidP="00DF7243">
            <w:r>
              <w:t>GET</w:t>
            </w:r>
          </w:p>
        </w:tc>
        <w:tc>
          <w:tcPr>
            <w:tcW w:w="3924" w:type="dxa"/>
          </w:tcPr>
          <w:p w:rsidR="00365F1C" w:rsidRDefault="00640DDC" w:rsidP="00DF7243">
            <w:bookmarkStart w:id="26" w:name="OLE_LINK1"/>
            <w:bookmarkStart w:id="27" w:name="OLE_LINK2"/>
            <w:r>
              <w:t>Employees</w:t>
            </w:r>
            <w:bookmarkEnd w:id="26"/>
            <w:bookmarkEnd w:id="27"/>
          </w:p>
        </w:tc>
        <w:tc>
          <w:tcPr>
            <w:tcW w:w="2560" w:type="dxa"/>
          </w:tcPr>
          <w:p w:rsidR="00365F1C" w:rsidRPr="00640DDC" w:rsidRDefault="00640DDC" w:rsidP="00DF7243">
            <w:pPr>
              <w:rPr>
                <w:b/>
              </w:rPr>
            </w:pPr>
            <w:r w:rsidRPr="00640DDC">
              <w:rPr>
                <w:b/>
              </w:rPr>
              <w:t>Employee</w:t>
            </w:r>
          </w:p>
        </w:tc>
      </w:tr>
    </w:tbl>
    <w:p w:rsidR="00365F1C" w:rsidRDefault="00365F1C" w:rsidP="00365F1C">
      <w:pPr>
        <w:pStyle w:val="Heading4"/>
      </w:pPr>
      <w:r>
        <w:t>Data</w:t>
      </w:r>
    </w:p>
    <w:p w:rsidR="00365F1C" w:rsidRPr="00BE2A5D" w:rsidRDefault="00365F1C" w:rsidP="00365F1C">
      <w:r>
        <w:t>Example: [GET] https://apps.jefferson.kyschools.us/api/</w:t>
      </w:r>
      <w:r w:rsidR="003F15C0">
        <w:t>Personnel</w:t>
      </w:r>
      <w:r>
        <w:t>/v1/</w:t>
      </w:r>
      <w:r w:rsidR="003F15C0">
        <w:t>Employees</w:t>
      </w:r>
      <w:r w:rsidR="007656D6"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F1C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365F1C" w:rsidRDefault="00365F1C" w:rsidP="00DF7243">
            <w:r>
              <w:t>Type</w:t>
            </w:r>
          </w:p>
        </w:tc>
        <w:tc>
          <w:tcPr>
            <w:tcW w:w="3117" w:type="dxa"/>
          </w:tcPr>
          <w:p w:rsidR="00365F1C" w:rsidRDefault="00365F1C" w:rsidP="00DF7243">
            <w:r>
              <w:t>Parameter Name</w:t>
            </w:r>
          </w:p>
        </w:tc>
        <w:tc>
          <w:tcPr>
            <w:tcW w:w="3117" w:type="dxa"/>
          </w:tcPr>
          <w:p w:rsidR="00365F1C" w:rsidRDefault="00365F1C" w:rsidP="00DF7243">
            <w:r>
              <w:t>Type</w:t>
            </w:r>
          </w:p>
        </w:tc>
      </w:tr>
      <w:tr w:rsidR="00365F1C" w:rsidTr="00DF7243">
        <w:tc>
          <w:tcPr>
            <w:tcW w:w="3116" w:type="dxa"/>
          </w:tcPr>
          <w:p w:rsidR="00365F1C" w:rsidRDefault="00365F1C" w:rsidP="00DF7243">
            <w:r>
              <w:t>QUERYSTRING</w:t>
            </w:r>
          </w:p>
        </w:tc>
        <w:tc>
          <w:tcPr>
            <w:tcW w:w="3117" w:type="dxa"/>
          </w:tcPr>
          <w:p w:rsidR="00365F1C" w:rsidRDefault="00365F1C" w:rsidP="00DF7243">
            <w:r>
              <w:t>api_key</w:t>
            </w:r>
          </w:p>
        </w:tc>
        <w:tc>
          <w:tcPr>
            <w:tcW w:w="3117" w:type="dxa"/>
          </w:tcPr>
          <w:p w:rsidR="00365F1C" w:rsidRDefault="00365F1C" w:rsidP="00DF7243">
            <w:r>
              <w:t>String</w:t>
            </w:r>
          </w:p>
        </w:tc>
      </w:tr>
    </w:tbl>
    <w:p w:rsidR="00365F1C" w:rsidRPr="00BE2A5D" w:rsidRDefault="00365F1C" w:rsidP="00365F1C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7E133A" w:rsidRDefault="007E133A" w:rsidP="007E133A">
      <w:pPr>
        <w:pStyle w:val="Heading3"/>
      </w:pPr>
      <w:bookmarkStart w:id="28" w:name="_Toc451598946"/>
      <w:r>
        <w:t>Get employee by Employee Number</w:t>
      </w:r>
      <w:bookmarkEnd w:id="28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7E133A" w:rsidTr="0013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7E133A" w:rsidRDefault="007E133A" w:rsidP="00137FC0">
            <w:r>
              <w:t>Method</w:t>
            </w:r>
          </w:p>
        </w:tc>
        <w:tc>
          <w:tcPr>
            <w:tcW w:w="3924" w:type="dxa"/>
          </w:tcPr>
          <w:p w:rsidR="007E133A" w:rsidRDefault="007E133A" w:rsidP="00137FC0">
            <w:r>
              <w:t>URL</w:t>
            </w:r>
          </w:p>
        </w:tc>
        <w:tc>
          <w:tcPr>
            <w:tcW w:w="2560" w:type="dxa"/>
          </w:tcPr>
          <w:p w:rsidR="007E133A" w:rsidRDefault="007E133A" w:rsidP="00137FC0">
            <w:r>
              <w:t>Type Returned</w:t>
            </w:r>
          </w:p>
        </w:tc>
      </w:tr>
      <w:tr w:rsidR="007E133A" w:rsidTr="00137FC0">
        <w:tc>
          <w:tcPr>
            <w:tcW w:w="2866" w:type="dxa"/>
          </w:tcPr>
          <w:p w:rsidR="007E133A" w:rsidRDefault="007E133A" w:rsidP="00137FC0">
            <w:r>
              <w:t>GET</w:t>
            </w:r>
          </w:p>
        </w:tc>
        <w:tc>
          <w:tcPr>
            <w:tcW w:w="3924" w:type="dxa"/>
          </w:tcPr>
          <w:p w:rsidR="007E133A" w:rsidRDefault="007E133A" w:rsidP="00137FC0">
            <w:r>
              <w:t>Employees/[EmployeeNumber]</w:t>
            </w:r>
          </w:p>
        </w:tc>
        <w:tc>
          <w:tcPr>
            <w:tcW w:w="2560" w:type="dxa"/>
          </w:tcPr>
          <w:p w:rsidR="007E133A" w:rsidRPr="00640DDC" w:rsidRDefault="007E133A" w:rsidP="00137FC0">
            <w:pPr>
              <w:rPr>
                <w:b/>
              </w:rPr>
            </w:pPr>
            <w:r w:rsidRPr="00640DDC">
              <w:rPr>
                <w:b/>
              </w:rPr>
              <w:t>Employee</w:t>
            </w:r>
          </w:p>
        </w:tc>
      </w:tr>
    </w:tbl>
    <w:p w:rsidR="007E133A" w:rsidRDefault="007E133A" w:rsidP="007E133A">
      <w:pPr>
        <w:pStyle w:val="Heading4"/>
      </w:pPr>
      <w:r>
        <w:t>Data</w:t>
      </w:r>
    </w:p>
    <w:p w:rsidR="007E133A" w:rsidRPr="00BE2A5D" w:rsidRDefault="007E133A" w:rsidP="007E133A">
      <w:r>
        <w:t>Example: [GET] https://apps.jefferson.kyschools.us/api/Personnel/v1/Employees/123?api_key=abc123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133A" w:rsidTr="0013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E133A" w:rsidRDefault="007E133A" w:rsidP="00137FC0">
            <w:r>
              <w:t>Type</w:t>
            </w:r>
          </w:p>
        </w:tc>
        <w:tc>
          <w:tcPr>
            <w:tcW w:w="3117" w:type="dxa"/>
          </w:tcPr>
          <w:p w:rsidR="007E133A" w:rsidRDefault="007E133A" w:rsidP="00137FC0">
            <w:r>
              <w:t>Parameter Name</w:t>
            </w:r>
          </w:p>
        </w:tc>
        <w:tc>
          <w:tcPr>
            <w:tcW w:w="3117" w:type="dxa"/>
          </w:tcPr>
          <w:p w:rsidR="007E133A" w:rsidRDefault="007E133A" w:rsidP="00137FC0">
            <w:r>
              <w:t>Type</w:t>
            </w:r>
          </w:p>
        </w:tc>
      </w:tr>
      <w:tr w:rsidR="007E133A" w:rsidTr="00137FC0">
        <w:tc>
          <w:tcPr>
            <w:tcW w:w="3116" w:type="dxa"/>
          </w:tcPr>
          <w:p w:rsidR="007E133A" w:rsidRDefault="007E133A" w:rsidP="00137FC0">
            <w:r>
              <w:t>URL</w:t>
            </w:r>
          </w:p>
        </w:tc>
        <w:tc>
          <w:tcPr>
            <w:tcW w:w="3117" w:type="dxa"/>
          </w:tcPr>
          <w:p w:rsidR="007E133A" w:rsidRDefault="007E133A" w:rsidP="00137FC0">
            <w:r>
              <w:t>EmployeeNumber</w:t>
            </w:r>
          </w:p>
        </w:tc>
        <w:tc>
          <w:tcPr>
            <w:tcW w:w="3117" w:type="dxa"/>
          </w:tcPr>
          <w:p w:rsidR="007E133A" w:rsidRDefault="007E133A" w:rsidP="00137FC0">
            <w:r>
              <w:t>string</w:t>
            </w:r>
          </w:p>
        </w:tc>
      </w:tr>
      <w:tr w:rsidR="007E133A" w:rsidTr="00137FC0">
        <w:tc>
          <w:tcPr>
            <w:tcW w:w="3116" w:type="dxa"/>
          </w:tcPr>
          <w:p w:rsidR="007E133A" w:rsidRDefault="007E133A" w:rsidP="00137FC0">
            <w:r>
              <w:t>QUERYSTRING</w:t>
            </w:r>
          </w:p>
        </w:tc>
        <w:tc>
          <w:tcPr>
            <w:tcW w:w="3117" w:type="dxa"/>
          </w:tcPr>
          <w:p w:rsidR="007E133A" w:rsidRDefault="007E133A" w:rsidP="00137FC0">
            <w:r>
              <w:t>api_key</w:t>
            </w:r>
          </w:p>
        </w:tc>
        <w:tc>
          <w:tcPr>
            <w:tcW w:w="3117" w:type="dxa"/>
          </w:tcPr>
          <w:p w:rsidR="007E133A" w:rsidRDefault="007E133A" w:rsidP="00137FC0">
            <w:r>
              <w:t>string</w:t>
            </w:r>
          </w:p>
        </w:tc>
      </w:tr>
    </w:tbl>
    <w:p w:rsidR="007E133A" w:rsidRDefault="007E133A" w:rsidP="007E133A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6758CC" w:rsidRDefault="006758CC" w:rsidP="006758CC">
      <w:pPr>
        <w:pStyle w:val="Heading3"/>
      </w:pPr>
      <w:bookmarkStart w:id="29" w:name="_Toc451598947"/>
      <w:r>
        <w:t>Get employee image</w:t>
      </w:r>
      <w:bookmarkEnd w:id="29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6758CC" w:rsidTr="00D2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6758CC" w:rsidRDefault="006758CC" w:rsidP="00D22E0B">
            <w:r>
              <w:t>Method</w:t>
            </w:r>
          </w:p>
        </w:tc>
        <w:tc>
          <w:tcPr>
            <w:tcW w:w="3924" w:type="dxa"/>
          </w:tcPr>
          <w:p w:rsidR="006758CC" w:rsidRDefault="006758CC" w:rsidP="00D22E0B">
            <w:r>
              <w:t>URL</w:t>
            </w:r>
          </w:p>
        </w:tc>
        <w:tc>
          <w:tcPr>
            <w:tcW w:w="2560" w:type="dxa"/>
          </w:tcPr>
          <w:p w:rsidR="006758CC" w:rsidRDefault="006758CC" w:rsidP="00D22E0B">
            <w:r>
              <w:t>Type Returned</w:t>
            </w:r>
          </w:p>
        </w:tc>
      </w:tr>
      <w:tr w:rsidR="006758CC" w:rsidTr="00D22E0B">
        <w:tc>
          <w:tcPr>
            <w:tcW w:w="2866" w:type="dxa"/>
          </w:tcPr>
          <w:p w:rsidR="006758CC" w:rsidRDefault="006758CC" w:rsidP="00D22E0B">
            <w:r>
              <w:t>GET</w:t>
            </w:r>
          </w:p>
        </w:tc>
        <w:tc>
          <w:tcPr>
            <w:tcW w:w="3924" w:type="dxa"/>
          </w:tcPr>
          <w:p w:rsidR="006758CC" w:rsidRDefault="006758CC" w:rsidP="00D22E0B">
            <w:r>
              <w:t>Employees/[EmployeeNumber]/Image</w:t>
            </w:r>
          </w:p>
        </w:tc>
        <w:tc>
          <w:tcPr>
            <w:tcW w:w="2560" w:type="dxa"/>
          </w:tcPr>
          <w:p w:rsidR="006758CC" w:rsidRPr="006758CC" w:rsidRDefault="006758CC" w:rsidP="00D22E0B">
            <w:r>
              <w:t>Image file</w:t>
            </w:r>
          </w:p>
        </w:tc>
      </w:tr>
    </w:tbl>
    <w:p w:rsidR="006758CC" w:rsidRDefault="006758CC" w:rsidP="006758CC">
      <w:pPr>
        <w:pStyle w:val="Heading4"/>
      </w:pPr>
      <w:r>
        <w:t>Data</w:t>
      </w:r>
    </w:p>
    <w:p w:rsidR="006758CC" w:rsidRPr="00BE2A5D" w:rsidRDefault="006758CC" w:rsidP="006758CC">
      <w:r>
        <w:t>Example: [GET] https://apps.jefferson.kyschools.us/api/Personnel/v1/Employees/123/Image?api_key=abc123</w:t>
      </w:r>
    </w:p>
    <w:p w:rsidR="00EF5AB5" w:rsidRDefault="007E133A" w:rsidP="00EF5AB5">
      <w:pPr>
        <w:pStyle w:val="Heading3"/>
      </w:pPr>
      <w:bookmarkStart w:id="30" w:name="_Toc451598948"/>
      <w:r>
        <w:lastRenderedPageBreak/>
        <w:t>Search Employees</w:t>
      </w:r>
      <w:bookmarkEnd w:id="30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EF5AB5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EF5AB5" w:rsidRDefault="00EF5AB5" w:rsidP="00DF7243">
            <w:r>
              <w:t>Method</w:t>
            </w:r>
          </w:p>
        </w:tc>
        <w:tc>
          <w:tcPr>
            <w:tcW w:w="3924" w:type="dxa"/>
          </w:tcPr>
          <w:p w:rsidR="00EF5AB5" w:rsidRDefault="00EF5AB5" w:rsidP="00DF7243">
            <w:r>
              <w:t>URL</w:t>
            </w:r>
          </w:p>
        </w:tc>
        <w:tc>
          <w:tcPr>
            <w:tcW w:w="2560" w:type="dxa"/>
          </w:tcPr>
          <w:p w:rsidR="00EF5AB5" w:rsidRDefault="00EF5AB5" w:rsidP="00DF7243">
            <w:r>
              <w:t>Type Returned</w:t>
            </w:r>
          </w:p>
        </w:tc>
      </w:tr>
      <w:tr w:rsidR="00EF5AB5" w:rsidTr="00DF7243">
        <w:tc>
          <w:tcPr>
            <w:tcW w:w="2866" w:type="dxa"/>
          </w:tcPr>
          <w:p w:rsidR="00EF5AB5" w:rsidRDefault="00EF5AB5" w:rsidP="00DF7243">
            <w:r>
              <w:t>GET</w:t>
            </w:r>
          </w:p>
        </w:tc>
        <w:tc>
          <w:tcPr>
            <w:tcW w:w="3924" w:type="dxa"/>
          </w:tcPr>
          <w:p w:rsidR="00EF5AB5" w:rsidRDefault="00EF5AB5" w:rsidP="007E133A">
            <w:r>
              <w:t>Employees</w:t>
            </w:r>
            <w:r w:rsidR="007E133A">
              <w:t>/Search/[SearchTerm]</w:t>
            </w:r>
          </w:p>
        </w:tc>
        <w:tc>
          <w:tcPr>
            <w:tcW w:w="2560" w:type="dxa"/>
          </w:tcPr>
          <w:p w:rsidR="00EF5AB5" w:rsidRPr="00640DDC" w:rsidRDefault="007E133A" w:rsidP="00DF7243">
            <w:pPr>
              <w:rPr>
                <w:b/>
              </w:rPr>
            </w:pPr>
            <w:r>
              <w:rPr>
                <w:b/>
              </w:rPr>
              <w:t>SearchResults</w:t>
            </w:r>
          </w:p>
        </w:tc>
      </w:tr>
    </w:tbl>
    <w:p w:rsidR="00EF5AB5" w:rsidRDefault="00EF5AB5" w:rsidP="00EF5AB5">
      <w:pPr>
        <w:pStyle w:val="Heading4"/>
      </w:pPr>
      <w:r>
        <w:t>Data</w:t>
      </w:r>
    </w:p>
    <w:p w:rsidR="00EF5AB5" w:rsidRPr="00BE2A5D" w:rsidRDefault="00EF5AB5" w:rsidP="00EF5AB5">
      <w:r>
        <w:t>Example: [GET] https://apps.jefferson.kyschools.us/api/Personnel/v1/Employees</w:t>
      </w:r>
      <w:r w:rsidR="00F536E6">
        <w:t>/</w:t>
      </w:r>
      <w:r w:rsidR="007E133A">
        <w:t>Search/Enterprise</w:t>
      </w:r>
      <w:r w:rsidR="007656D6"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AB5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EF5AB5" w:rsidRDefault="00EF5AB5" w:rsidP="00DF7243">
            <w:r>
              <w:t>Type</w:t>
            </w:r>
          </w:p>
        </w:tc>
        <w:tc>
          <w:tcPr>
            <w:tcW w:w="3117" w:type="dxa"/>
          </w:tcPr>
          <w:p w:rsidR="00EF5AB5" w:rsidRDefault="00EF5AB5" w:rsidP="00DF7243">
            <w:r>
              <w:t>Parameter Name</w:t>
            </w:r>
          </w:p>
        </w:tc>
        <w:tc>
          <w:tcPr>
            <w:tcW w:w="3117" w:type="dxa"/>
          </w:tcPr>
          <w:p w:rsidR="00EF5AB5" w:rsidRDefault="00EF5AB5" w:rsidP="00DF7243">
            <w:r>
              <w:t>Type</w:t>
            </w:r>
          </w:p>
        </w:tc>
      </w:tr>
      <w:tr w:rsidR="0075347F" w:rsidTr="00DF7243">
        <w:tc>
          <w:tcPr>
            <w:tcW w:w="3116" w:type="dxa"/>
          </w:tcPr>
          <w:p w:rsidR="0075347F" w:rsidRDefault="0075347F" w:rsidP="00DF7243">
            <w:r>
              <w:t>URL</w:t>
            </w:r>
          </w:p>
        </w:tc>
        <w:tc>
          <w:tcPr>
            <w:tcW w:w="3117" w:type="dxa"/>
          </w:tcPr>
          <w:p w:rsidR="0075347F" w:rsidRDefault="007E133A" w:rsidP="00DF7243">
            <w:r>
              <w:t>SearchTerm</w:t>
            </w:r>
          </w:p>
        </w:tc>
        <w:tc>
          <w:tcPr>
            <w:tcW w:w="3117" w:type="dxa"/>
          </w:tcPr>
          <w:p w:rsidR="0075347F" w:rsidRDefault="0075347F" w:rsidP="00DF7243">
            <w:r>
              <w:t>string</w:t>
            </w:r>
          </w:p>
        </w:tc>
      </w:tr>
      <w:tr w:rsidR="00EF5AB5" w:rsidTr="00DF7243">
        <w:tc>
          <w:tcPr>
            <w:tcW w:w="3116" w:type="dxa"/>
          </w:tcPr>
          <w:p w:rsidR="00EF5AB5" w:rsidRDefault="00EF5AB5" w:rsidP="00DF7243">
            <w:r>
              <w:t>QUERYSTRING</w:t>
            </w:r>
          </w:p>
        </w:tc>
        <w:tc>
          <w:tcPr>
            <w:tcW w:w="3117" w:type="dxa"/>
          </w:tcPr>
          <w:p w:rsidR="00EF5AB5" w:rsidRDefault="00EF5AB5" w:rsidP="00DF7243">
            <w:r>
              <w:t>api_key</w:t>
            </w:r>
          </w:p>
        </w:tc>
        <w:tc>
          <w:tcPr>
            <w:tcW w:w="3117" w:type="dxa"/>
          </w:tcPr>
          <w:p w:rsidR="00EF5AB5" w:rsidRDefault="0075347F" w:rsidP="00DF7243">
            <w:r>
              <w:t>string</w:t>
            </w:r>
          </w:p>
        </w:tc>
      </w:tr>
    </w:tbl>
    <w:p w:rsidR="00EF5AB5" w:rsidRDefault="00EF5AB5" w:rsidP="00674D9E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9A668D" w:rsidRDefault="009A668D" w:rsidP="009A668D">
      <w:pPr>
        <w:pStyle w:val="Heading2"/>
        <w:numPr>
          <w:ilvl w:val="0"/>
          <w:numId w:val="12"/>
        </w:numPr>
      </w:pPr>
      <w:bookmarkStart w:id="31" w:name="_Toc451598949"/>
      <w:r>
        <w:t>Location Services</w:t>
      </w:r>
      <w:bookmarkEnd w:id="31"/>
    </w:p>
    <w:p w:rsidR="009A668D" w:rsidRDefault="009A668D" w:rsidP="009A668D">
      <w:pPr>
        <w:pStyle w:val="Heading3"/>
      </w:pPr>
      <w:bookmarkStart w:id="32" w:name="_Toc451598950"/>
      <w:r>
        <w:t>Get Locations</w:t>
      </w:r>
      <w:bookmarkEnd w:id="32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9A668D" w:rsidTr="00F1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9A668D" w:rsidRDefault="009A668D" w:rsidP="00F1777F">
            <w:r>
              <w:t>Method</w:t>
            </w:r>
          </w:p>
        </w:tc>
        <w:tc>
          <w:tcPr>
            <w:tcW w:w="3924" w:type="dxa"/>
          </w:tcPr>
          <w:p w:rsidR="009A668D" w:rsidRDefault="009A668D" w:rsidP="00F1777F">
            <w:r>
              <w:t>URL</w:t>
            </w:r>
          </w:p>
        </w:tc>
        <w:tc>
          <w:tcPr>
            <w:tcW w:w="2560" w:type="dxa"/>
          </w:tcPr>
          <w:p w:rsidR="009A668D" w:rsidRDefault="009A668D" w:rsidP="00F1777F">
            <w:r>
              <w:t>Type Returned</w:t>
            </w:r>
          </w:p>
        </w:tc>
      </w:tr>
      <w:tr w:rsidR="009A668D" w:rsidTr="00F1777F">
        <w:tc>
          <w:tcPr>
            <w:tcW w:w="2866" w:type="dxa"/>
          </w:tcPr>
          <w:p w:rsidR="009A668D" w:rsidRDefault="009A668D" w:rsidP="00F1777F">
            <w:r>
              <w:t>GET</w:t>
            </w:r>
          </w:p>
        </w:tc>
        <w:tc>
          <w:tcPr>
            <w:tcW w:w="3924" w:type="dxa"/>
          </w:tcPr>
          <w:p w:rsidR="009A668D" w:rsidRDefault="009A668D" w:rsidP="009A668D">
            <w:r>
              <w:t>Locations</w:t>
            </w:r>
          </w:p>
        </w:tc>
        <w:tc>
          <w:tcPr>
            <w:tcW w:w="2560" w:type="dxa"/>
          </w:tcPr>
          <w:p w:rsidR="009A668D" w:rsidRPr="00640DDC" w:rsidRDefault="0098558A" w:rsidP="00EB05E3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</w:tbl>
    <w:p w:rsidR="009A668D" w:rsidRDefault="009A668D" w:rsidP="009A668D">
      <w:pPr>
        <w:pStyle w:val="Heading4"/>
      </w:pPr>
      <w:r>
        <w:t>Data</w:t>
      </w:r>
    </w:p>
    <w:p w:rsidR="009A668D" w:rsidRPr="00BE2A5D" w:rsidRDefault="009A668D" w:rsidP="009A668D">
      <w:r>
        <w:t xml:space="preserve">Example: [GET] </w:t>
      </w:r>
      <w:hyperlink r:id="rId12" w:history="1">
        <w:r w:rsidR="00C14A8B" w:rsidRPr="00D82154">
          <w:rPr>
            <w:rStyle w:val="Hyperlink"/>
          </w:rPr>
          <w:t>https://apps.jefferson.kyschools.us/api/Personnel/v1/Locations?api_key=abc123</w:t>
        </w:r>
      </w:hyperlink>
      <w:r w:rsidR="00C14A8B">
        <w:tab/>
      </w:r>
      <w:r w:rsidR="00C14A8B">
        <w:tab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668D" w:rsidTr="00F1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9A668D" w:rsidRDefault="009A668D" w:rsidP="00F1777F">
            <w:r>
              <w:t>Type</w:t>
            </w:r>
          </w:p>
        </w:tc>
        <w:tc>
          <w:tcPr>
            <w:tcW w:w="3117" w:type="dxa"/>
          </w:tcPr>
          <w:p w:rsidR="009A668D" w:rsidRDefault="009A668D" w:rsidP="00F1777F">
            <w:r>
              <w:t>Parameter Name</w:t>
            </w:r>
          </w:p>
        </w:tc>
        <w:tc>
          <w:tcPr>
            <w:tcW w:w="3117" w:type="dxa"/>
          </w:tcPr>
          <w:p w:rsidR="009A668D" w:rsidRDefault="009A668D" w:rsidP="00F1777F">
            <w:r>
              <w:t>Type</w:t>
            </w:r>
          </w:p>
        </w:tc>
      </w:tr>
      <w:tr w:rsidR="009A668D" w:rsidTr="00F1777F">
        <w:tc>
          <w:tcPr>
            <w:tcW w:w="3116" w:type="dxa"/>
          </w:tcPr>
          <w:p w:rsidR="009A668D" w:rsidRDefault="009A668D" w:rsidP="00F1777F">
            <w:r>
              <w:t>QUERYSTRING</w:t>
            </w:r>
          </w:p>
        </w:tc>
        <w:tc>
          <w:tcPr>
            <w:tcW w:w="3117" w:type="dxa"/>
          </w:tcPr>
          <w:p w:rsidR="009A668D" w:rsidRDefault="009A668D" w:rsidP="00F1777F">
            <w:r>
              <w:t>api_key</w:t>
            </w:r>
          </w:p>
        </w:tc>
        <w:tc>
          <w:tcPr>
            <w:tcW w:w="3117" w:type="dxa"/>
          </w:tcPr>
          <w:p w:rsidR="009A668D" w:rsidRDefault="009A668D" w:rsidP="00F1777F">
            <w:r>
              <w:t>string</w:t>
            </w:r>
          </w:p>
        </w:tc>
      </w:tr>
    </w:tbl>
    <w:p w:rsidR="009A668D" w:rsidRDefault="009A668D" w:rsidP="00B7245A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75347F" w:rsidRDefault="0075347F" w:rsidP="0075347F">
      <w:pPr>
        <w:pStyle w:val="Heading3"/>
      </w:pPr>
      <w:bookmarkStart w:id="33" w:name="_Toc451598951"/>
      <w:r>
        <w:t>Get employees by Work Location</w:t>
      </w:r>
      <w:bookmarkEnd w:id="33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75347F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75347F" w:rsidRDefault="0075347F" w:rsidP="00DF7243">
            <w:r>
              <w:t>Method</w:t>
            </w:r>
          </w:p>
        </w:tc>
        <w:tc>
          <w:tcPr>
            <w:tcW w:w="3924" w:type="dxa"/>
          </w:tcPr>
          <w:p w:rsidR="0075347F" w:rsidRDefault="0075347F" w:rsidP="00DF7243">
            <w:r>
              <w:t>URL</w:t>
            </w:r>
          </w:p>
        </w:tc>
        <w:tc>
          <w:tcPr>
            <w:tcW w:w="2560" w:type="dxa"/>
          </w:tcPr>
          <w:p w:rsidR="0075347F" w:rsidRDefault="0075347F" w:rsidP="00DF7243">
            <w:r>
              <w:t>Type Returned</w:t>
            </w:r>
          </w:p>
        </w:tc>
      </w:tr>
      <w:tr w:rsidR="0075347F" w:rsidTr="00DF7243">
        <w:tc>
          <w:tcPr>
            <w:tcW w:w="2866" w:type="dxa"/>
          </w:tcPr>
          <w:p w:rsidR="0075347F" w:rsidRDefault="0075347F" w:rsidP="00DF7243">
            <w:r>
              <w:t>GET</w:t>
            </w:r>
          </w:p>
        </w:tc>
        <w:tc>
          <w:tcPr>
            <w:tcW w:w="3924" w:type="dxa"/>
          </w:tcPr>
          <w:p w:rsidR="0075347F" w:rsidRDefault="002D3EFB" w:rsidP="002D3EFB">
            <w:r>
              <w:t>Locations</w:t>
            </w:r>
            <w:r w:rsidR="0075347F">
              <w:t>/[WorkLocationCode]</w:t>
            </w:r>
          </w:p>
        </w:tc>
        <w:tc>
          <w:tcPr>
            <w:tcW w:w="2560" w:type="dxa"/>
          </w:tcPr>
          <w:p w:rsidR="0075347F" w:rsidRPr="00640DDC" w:rsidRDefault="0035507B" w:rsidP="008E26DE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</w:tbl>
    <w:p w:rsidR="0075347F" w:rsidRDefault="0075347F" w:rsidP="0075347F">
      <w:pPr>
        <w:pStyle w:val="Heading4"/>
      </w:pPr>
      <w:r>
        <w:t>Data</w:t>
      </w:r>
    </w:p>
    <w:p w:rsidR="0075347F" w:rsidRPr="00BE2A5D" w:rsidRDefault="0075347F" w:rsidP="0075347F">
      <w:r>
        <w:t>Example: [GET] https://apps.jefferson.kyschools.us/api/Personnel/v1/</w:t>
      </w:r>
      <w:r w:rsidR="00E21956">
        <w:t>Locations</w:t>
      </w:r>
      <w:r w:rsidR="00AD1D38">
        <w:t>/123</w:t>
      </w:r>
      <w:r w:rsidR="007656D6"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47F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5347F" w:rsidRDefault="0075347F" w:rsidP="00DF7243">
            <w:r>
              <w:t>Type</w:t>
            </w:r>
          </w:p>
        </w:tc>
        <w:tc>
          <w:tcPr>
            <w:tcW w:w="3117" w:type="dxa"/>
          </w:tcPr>
          <w:p w:rsidR="0075347F" w:rsidRDefault="0075347F" w:rsidP="00DF7243">
            <w:r>
              <w:t>Parameter Name</w:t>
            </w:r>
          </w:p>
        </w:tc>
        <w:tc>
          <w:tcPr>
            <w:tcW w:w="3117" w:type="dxa"/>
          </w:tcPr>
          <w:p w:rsidR="0075347F" w:rsidRDefault="0075347F" w:rsidP="00DF7243">
            <w:r>
              <w:t>Type</w:t>
            </w:r>
          </w:p>
        </w:tc>
      </w:tr>
      <w:tr w:rsidR="0075347F" w:rsidTr="00DF7243">
        <w:tc>
          <w:tcPr>
            <w:tcW w:w="3116" w:type="dxa"/>
          </w:tcPr>
          <w:p w:rsidR="0075347F" w:rsidRDefault="0075347F" w:rsidP="00DF7243">
            <w:r>
              <w:t>URL</w:t>
            </w:r>
          </w:p>
        </w:tc>
        <w:tc>
          <w:tcPr>
            <w:tcW w:w="3117" w:type="dxa"/>
          </w:tcPr>
          <w:p w:rsidR="0075347F" w:rsidRDefault="00D85B27" w:rsidP="00DF7243">
            <w:r>
              <w:t>WorkLocationCode</w:t>
            </w:r>
          </w:p>
        </w:tc>
        <w:tc>
          <w:tcPr>
            <w:tcW w:w="3117" w:type="dxa"/>
          </w:tcPr>
          <w:p w:rsidR="0075347F" w:rsidRDefault="0075347F" w:rsidP="00DF7243">
            <w:r>
              <w:t>string</w:t>
            </w:r>
          </w:p>
        </w:tc>
      </w:tr>
      <w:tr w:rsidR="0075347F" w:rsidTr="00DF7243">
        <w:tc>
          <w:tcPr>
            <w:tcW w:w="3116" w:type="dxa"/>
          </w:tcPr>
          <w:p w:rsidR="0075347F" w:rsidRDefault="0075347F" w:rsidP="00DF7243">
            <w:r>
              <w:t>QUERYSTRING</w:t>
            </w:r>
          </w:p>
        </w:tc>
        <w:tc>
          <w:tcPr>
            <w:tcW w:w="3117" w:type="dxa"/>
          </w:tcPr>
          <w:p w:rsidR="0075347F" w:rsidRDefault="0075347F" w:rsidP="00DF7243">
            <w:r>
              <w:t>api_key</w:t>
            </w:r>
          </w:p>
        </w:tc>
        <w:tc>
          <w:tcPr>
            <w:tcW w:w="3117" w:type="dxa"/>
          </w:tcPr>
          <w:p w:rsidR="0075347F" w:rsidRDefault="0075347F" w:rsidP="00DF7243">
            <w:r>
              <w:t>string</w:t>
            </w:r>
          </w:p>
        </w:tc>
      </w:tr>
    </w:tbl>
    <w:p w:rsidR="0075347F" w:rsidRDefault="0075347F" w:rsidP="00674D9E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3508EE" w:rsidRDefault="001431FD" w:rsidP="003508EE">
      <w:pPr>
        <w:pStyle w:val="Heading2"/>
        <w:numPr>
          <w:ilvl w:val="0"/>
          <w:numId w:val="12"/>
        </w:numPr>
      </w:pPr>
      <w:bookmarkStart w:id="34" w:name="_Toc451598952"/>
      <w:r>
        <w:lastRenderedPageBreak/>
        <w:t>Position Service</w:t>
      </w:r>
      <w:bookmarkEnd w:id="34"/>
      <w:r w:rsidR="003508EE" w:rsidRPr="003508EE">
        <w:t xml:space="preserve"> </w:t>
      </w:r>
    </w:p>
    <w:p w:rsidR="003508EE" w:rsidRDefault="003508EE" w:rsidP="003508EE">
      <w:pPr>
        <w:pStyle w:val="Heading3"/>
      </w:pPr>
      <w:bookmarkStart w:id="35" w:name="_Toc451598953"/>
      <w:r>
        <w:t>Get printable position PDF</w:t>
      </w:r>
      <w:bookmarkEnd w:id="35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3508EE" w:rsidTr="008E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3508EE" w:rsidRDefault="003508EE" w:rsidP="008E79AD">
            <w:r>
              <w:t>Method</w:t>
            </w:r>
          </w:p>
        </w:tc>
        <w:tc>
          <w:tcPr>
            <w:tcW w:w="3924" w:type="dxa"/>
          </w:tcPr>
          <w:p w:rsidR="003508EE" w:rsidRDefault="003508EE" w:rsidP="008E79AD">
            <w:r>
              <w:t>URL</w:t>
            </w:r>
          </w:p>
        </w:tc>
        <w:tc>
          <w:tcPr>
            <w:tcW w:w="2560" w:type="dxa"/>
          </w:tcPr>
          <w:p w:rsidR="003508EE" w:rsidRDefault="003508EE" w:rsidP="008E79AD">
            <w:r>
              <w:t>Type Returned</w:t>
            </w:r>
          </w:p>
        </w:tc>
      </w:tr>
      <w:tr w:rsidR="003508EE" w:rsidTr="008E79AD">
        <w:tc>
          <w:tcPr>
            <w:tcW w:w="2866" w:type="dxa"/>
          </w:tcPr>
          <w:p w:rsidR="003508EE" w:rsidRDefault="003508EE" w:rsidP="008E79AD">
            <w:r>
              <w:t>GET</w:t>
            </w:r>
          </w:p>
        </w:tc>
        <w:tc>
          <w:tcPr>
            <w:tcW w:w="3924" w:type="dxa"/>
          </w:tcPr>
          <w:p w:rsidR="003508EE" w:rsidRDefault="003508EE" w:rsidP="008E79AD">
            <w:r>
              <w:t>Positions/[JobCode]/AsPdf</w:t>
            </w:r>
          </w:p>
        </w:tc>
        <w:tc>
          <w:tcPr>
            <w:tcW w:w="2560" w:type="dxa"/>
          </w:tcPr>
          <w:p w:rsidR="003508EE" w:rsidRPr="003508EE" w:rsidRDefault="003508EE" w:rsidP="008E79AD">
            <w:r>
              <w:t>Pdf document</w:t>
            </w:r>
          </w:p>
        </w:tc>
      </w:tr>
    </w:tbl>
    <w:p w:rsidR="003508EE" w:rsidRDefault="003508EE" w:rsidP="003508EE">
      <w:pPr>
        <w:pStyle w:val="Heading4"/>
      </w:pPr>
      <w:r>
        <w:t>Data</w:t>
      </w:r>
    </w:p>
    <w:p w:rsidR="003508EE" w:rsidRPr="00BE2A5D" w:rsidRDefault="003508EE" w:rsidP="003508EE">
      <w:r>
        <w:t>Example: [GET] https://apps.jefferson.kyschools.us/api/Personnel/v1/Positions/5/AsPdf?api_key=abc123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8EE" w:rsidTr="008E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3508EE" w:rsidRDefault="003508EE" w:rsidP="008E79AD">
            <w:r>
              <w:t>Type</w:t>
            </w:r>
          </w:p>
        </w:tc>
        <w:tc>
          <w:tcPr>
            <w:tcW w:w="3117" w:type="dxa"/>
          </w:tcPr>
          <w:p w:rsidR="003508EE" w:rsidRDefault="003508EE" w:rsidP="008E79AD">
            <w:r>
              <w:t>Parameter Name</w:t>
            </w:r>
          </w:p>
        </w:tc>
        <w:tc>
          <w:tcPr>
            <w:tcW w:w="3117" w:type="dxa"/>
          </w:tcPr>
          <w:p w:rsidR="003508EE" w:rsidRDefault="003508EE" w:rsidP="008E79AD">
            <w:r>
              <w:t>Type</w:t>
            </w:r>
          </w:p>
        </w:tc>
      </w:tr>
      <w:tr w:rsidR="003508EE" w:rsidTr="008E79AD">
        <w:tc>
          <w:tcPr>
            <w:tcW w:w="3116" w:type="dxa"/>
          </w:tcPr>
          <w:p w:rsidR="003508EE" w:rsidRDefault="003508EE" w:rsidP="008E79AD">
            <w:r>
              <w:t>URL</w:t>
            </w:r>
          </w:p>
        </w:tc>
        <w:tc>
          <w:tcPr>
            <w:tcW w:w="3117" w:type="dxa"/>
          </w:tcPr>
          <w:p w:rsidR="003508EE" w:rsidRDefault="003508EE" w:rsidP="008E79AD">
            <w:r>
              <w:t>JobCode</w:t>
            </w:r>
          </w:p>
        </w:tc>
        <w:tc>
          <w:tcPr>
            <w:tcW w:w="3117" w:type="dxa"/>
          </w:tcPr>
          <w:p w:rsidR="003508EE" w:rsidRDefault="003508EE" w:rsidP="008E79AD">
            <w:r>
              <w:t>int</w:t>
            </w:r>
          </w:p>
        </w:tc>
      </w:tr>
      <w:tr w:rsidR="003508EE" w:rsidTr="008E79AD">
        <w:tc>
          <w:tcPr>
            <w:tcW w:w="3116" w:type="dxa"/>
          </w:tcPr>
          <w:p w:rsidR="003508EE" w:rsidRDefault="003508EE" w:rsidP="008E79AD">
            <w:r>
              <w:t>QUERYSTRING</w:t>
            </w:r>
          </w:p>
        </w:tc>
        <w:tc>
          <w:tcPr>
            <w:tcW w:w="3117" w:type="dxa"/>
          </w:tcPr>
          <w:p w:rsidR="003508EE" w:rsidRDefault="003508EE" w:rsidP="008E79AD">
            <w:r>
              <w:t>api_key</w:t>
            </w:r>
          </w:p>
        </w:tc>
        <w:tc>
          <w:tcPr>
            <w:tcW w:w="3117" w:type="dxa"/>
          </w:tcPr>
          <w:p w:rsidR="003508EE" w:rsidRDefault="003508EE" w:rsidP="008E79AD">
            <w:r>
              <w:t>string</w:t>
            </w:r>
          </w:p>
        </w:tc>
      </w:tr>
    </w:tbl>
    <w:p w:rsidR="001431FD" w:rsidRDefault="003508EE" w:rsidP="003508EE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674D9E" w:rsidRDefault="00674D9E" w:rsidP="00674D9E">
      <w:pPr>
        <w:pStyle w:val="Heading3"/>
      </w:pPr>
      <w:bookmarkStart w:id="36" w:name="_Toc451598954"/>
      <w:r>
        <w:t>Get position information</w:t>
      </w:r>
      <w:bookmarkEnd w:id="36"/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866"/>
        <w:gridCol w:w="3924"/>
        <w:gridCol w:w="2560"/>
      </w:tblGrid>
      <w:tr w:rsidR="001E6EFF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</w:tcPr>
          <w:p w:rsidR="001E6EFF" w:rsidRDefault="001E6EFF" w:rsidP="00DF7243">
            <w:r>
              <w:t>Method</w:t>
            </w:r>
          </w:p>
        </w:tc>
        <w:tc>
          <w:tcPr>
            <w:tcW w:w="3924" w:type="dxa"/>
          </w:tcPr>
          <w:p w:rsidR="001E6EFF" w:rsidRDefault="001E6EFF" w:rsidP="00DF7243">
            <w:r>
              <w:t>URL</w:t>
            </w:r>
          </w:p>
        </w:tc>
        <w:tc>
          <w:tcPr>
            <w:tcW w:w="2560" w:type="dxa"/>
          </w:tcPr>
          <w:p w:rsidR="001E6EFF" w:rsidRDefault="001E6EFF" w:rsidP="00DF7243">
            <w:r>
              <w:t>Type Returned</w:t>
            </w:r>
          </w:p>
        </w:tc>
      </w:tr>
      <w:tr w:rsidR="001E6EFF" w:rsidTr="00DF7243">
        <w:tc>
          <w:tcPr>
            <w:tcW w:w="2866" w:type="dxa"/>
          </w:tcPr>
          <w:p w:rsidR="001E6EFF" w:rsidRDefault="001E6EFF" w:rsidP="00DF7243">
            <w:r>
              <w:t>GET</w:t>
            </w:r>
          </w:p>
        </w:tc>
        <w:tc>
          <w:tcPr>
            <w:tcW w:w="3924" w:type="dxa"/>
          </w:tcPr>
          <w:p w:rsidR="001E6EFF" w:rsidRDefault="001E6EFF" w:rsidP="00DF7243">
            <w:r>
              <w:t>Positions</w:t>
            </w:r>
          </w:p>
        </w:tc>
        <w:tc>
          <w:tcPr>
            <w:tcW w:w="2560" w:type="dxa"/>
          </w:tcPr>
          <w:p w:rsidR="001E6EFF" w:rsidRPr="00640DDC" w:rsidRDefault="001E6EFF" w:rsidP="00DF7243">
            <w:pPr>
              <w:rPr>
                <w:b/>
              </w:rPr>
            </w:pPr>
            <w:r>
              <w:rPr>
                <w:b/>
              </w:rPr>
              <w:t>Position[]</w:t>
            </w:r>
          </w:p>
        </w:tc>
      </w:tr>
    </w:tbl>
    <w:p w:rsidR="001E6EFF" w:rsidRDefault="001E6EFF" w:rsidP="001E6EFF">
      <w:pPr>
        <w:pStyle w:val="Heading4"/>
      </w:pPr>
      <w:r>
        <w:t>Data</w:t>
      </w:r>
    </w:p>
    <w:p w:rsidR="001E6EFF" w:rsidRPr="00BE2A5D" w:rsidRDefault="001E6EFF" w:rsidP="001E6EFF">
      <w:r>
        <w:t>Example: [GET] https://apps.jefferson.kyschools.us/api/Personnel/v1/Positions</w:t>
      </w:r>
      <w:r w:rsidR="007656D6">
        <w:t>?api_key=abc123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EFF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1E6EFF" w:rsidRDefault="001E6EFF" w:rsidP="00DF7243">
            <w:r>
              <w:t>Type</w:t>
            </w:r>
          </w:p>
        </w:tc>
        <w:tc>
          <w:tcPr>
            <w:tcW w:w="3117" w:type="dxa"/>
          </w:tcPr>
          <w:p w:rsidR="001E6EFF" w:rsidRDefault="001E6EFF" w:rsidP="00DF7243">
            <w:r>
              <w:t>Parameter Name</w:t>
            </w:r>
          </w:p>
        </w:tc>
        <w:tc>
          <w:tcPr>
            <w:tcW w:w="3117" w:type="dxa"/>
          </w:tcPr>
          <w:p w:rsidR="001E6EFF" w:rsidRDefault="001E6EFF" w:rsidP="00DF7243">
            <w:r>
              <w:t>Type</w:t>
            </w:r>
          </w:p>
        </w:tc>
      </w:tr>
      <w:tr w:rsidR="001E6EFF" w:rsidTr="00DF7243">
        <w:tc>
          <w:tcPr>
            <w:tcW w:w="3116" w:type="dxa"/>
          </w:tcPr>
          <w:p w:rsidR="001E6EFF" w:rsidRDefault="001E6EFF" w:rsidP="00DF7243">
            <w:r>
              <w:t>QUERYSTRING</w:t>
            </w:r>
          </w:p>
        </w:tc>
        <w:tc>
          <w:tcPr>
            <w:tcW w:w="3117" w:type="dxa"/>
          </w:tcPr>
          <w:p w:rsidR="001E6EFF" w:rsidRDefault="001E6EFF" w:rsidP="00DF7243">
            <w:r>
              <w:t>api_key</w:t>
            </w:r>
          </w:p>
        </w:tc>
        <w:tc>
          <w:tcPr>
            <w:tcW w:w="3117" w:type="dxa"/>
          </w:tcPr>
          <w:p w:rsidR="001E6EFF" w:rsidRDefault="001E6EFF" w:rsidP="00DF7243">
            <w:r>
              <w:t>String</w:t>
            </w:r>
          </w:p>
        </w:tc>
      </w:tr>
    </w:tbl>
    <w:p w:rsidR="001E6EFF" w:rsidRPr="00BE2A5D" w:rsidRDefault="001E6EFF" w:rsidP="001E6EFF">
      <w:pPr>
        <w:pStyle w:val="ListBullet"/>
      </w:pPr>
      <w:r>
        <w:rPr>
          <w:b/>
        </w:rPr>
        <w:t xml:space="preserve">api_key: </w:t>
      </w:r>
      <w:r>
        <w:t>The key assigned to your application, a valid key is required.</w:t>
      </w:r>
    </w:p>
    <w:p w:rsidR="00BB4C9A" w:rsidRDefault="00BB4C9A" w:rsidP="00BB4C9A">
      <w:pPr>
        <w:pStyle w:val="Heading3"/>
      </w:pPr>
      <w:bookmarkStart w:id="37" w:name="_Toc451598955"/>
      <w:r>
        <w:t>Return Objects</w:t>
      </w:r>
      <w:bookmarkEnd w:id="37"/>
    </w:p>
    <w:p w:rsidR="00F1777F" w:rsidRPr="00112A9C" w:rsidRDefault="00F1777F" w:rsidP="00F1777F">
      <w:pPr>
        <w:pStyle w:val="Heading5"/>
      </w:pPr>
      <w:r>
        <w:rPr>
          <w:b/>
        </w:rPr>
        <w:t>Location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F1777F" w:rsidTr="00F1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F1777F" w:rsidRDefault="00F1777F" w:rsidP="00F1777F">
            <w:r>
              <w:t>Field Name</w:t>
            </w:r>
          </w:p>
        </w:tc>
        <w:tc>
          <w:tcPr>
            <w:tcW w:w="4563" w:type="dxa"/>
          </w:tcPr>
          <w:p w:rsidR="00F1777F" w:rsidRDefault="00F1777F" w:rsidP="00F1777F">
            <w:r>
              <w:t>Type</w:t>
            </w:r>
          </w:p>
        </w:tc>
      </w:tr>
      <w:tr w:rsidR="00732CE4" w:rsidTr="00F1777F">
        <w:trPr>
          <w:trHeight w:val="389"/>
        </w:trPr>
        <w:tc>
          <w:tcPr>
            <w:tcW w:w="4777" w:type="dxa"/>
          </w:tcPr>
          <w:p w:rsidR="00732CE4" w:rsidRDefault="00273DB1" w:rsidP="00F1777F">
            <w:r>
              <w:t>DepartmentId</w:t>
            </w:r>
          </w:p>
        </w:tc>
        <w:tc>
          <w:tcPr>
            <w:tcW w:w="4563" w:type="dxa"/>
          </w:tcPr>
          <w:p w:rsidR="00732CE4" w:rsidRDefault="00390BFB" w:rsidP="00F1777F">
            <w:r>
              <w:t>int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Code</w:t>
            </w:r>
          </w:p>
        </w:tc>
        <w:tc>
          <w:tcPr>
            <w:tcW w:w="4563" w:type="dxa"/>
          </w:tcPr>
          <w:p w:rsidR="00F1777F" w:rsidRDefault="00F1777F" w:rsidP="00F1777F">
            <w:r>
              <w:t>string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Name</w:t>
            </w:r>
          </w:p>
        </w:tc>
        <w:tc>
          <w:tcPr>
            <w:tcW w:w="4563" w:type="dxa"/>
          </w:tcPr>
          <w:p w:rsidR="00F1777F" w:rsidRPr="0035507B" w:rsidRDefault="00F1777F" w:rsidP="00F1777F">
            <w:r w:rsidRPr="0035507B">
              <w:t>string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Phone</w:t>
            </w:r>
          </w:p>
        </w:tc>
        <w:tc>
          <w:tcPr>
            <w:tcW w:w="4563" w:type="dxa"/>
          </w:tcPr>
          <w:p w:rsidR="00F1777F" w:rsidRPr="0035507B" w:rsidRDefault="00F1777F" w:rsidP="00F1777F">
            <w:r>
              <w:t>string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Fax</w:t>
            </w:r>
          </w:p>
        </w:tc>
        <w:tc>
          <w:tcPr>
            <w:tcW w:w="4563" w:type="dxa"/>
          </w:tcPr>
          <w:p w:rsidR="00F1777F" w:rsidRDefault="00F1777F" w:rsidP="00F1777F">
            <w:r>
              <w:t>string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Address</w:t>
            </w:r>
          </w:p>
        </w:tc>
        <w:tc>
          <w:tcPr>
            <w:tcW w:w="4563" w:type="dxa"/>
          </w:tcPr>
          <w:p w:rsidR="00F1777F" w:rsidRPr="0035507B" w:rsidRDefault="00F1777F" w:rsidP="00F1777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CostCenterHead</w:t>
            </w:r>
          </w:p>
        </w:tc>
        <w:tc>
          <w:tcPr>
            <w:tcW w:w="4563" w:type="dxa"/>
          </w:tcPr>
          <w:p w:rsidR="00F1777F" w:rsidRPr="0035507B" w:rsidRDefault="00F1777F" w:rsidP="00F1777F">
            <w:pPr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F1777F" w:rsidTr="00F1777F">
        <w:trPr>
          <w:trHeight w:val="389"/>
        </w:trPr>
        <w:tc>
          <w:tcPr>
            <w:tcW w:w="4777" w:type="dxa"/>
          </w:tcPr>
          <w:p w:rsidR="00F1777F" w:rsidRDefault="00F1777F" w:rsidP="00F1777F">
            <w:r>
              <w:t>SubordinateLocations</w:t>
            </w:r>
          </w:p>
        </w:tc>
        <w:tc>
          <w:tcPr>
            <w:tcW w:w="4563" w:type="dxa"/>
          </w:tcPr>
          <w:p w:rsidR="00F1777F" w:rsidRDefault="00F1777F" w:rsidP="00F1777F">
            <w:pPr>
              <w:rPr>
                <w:b/>
              </w:rPr>
            </w:pPr>
            <w:r>
              <w:rPr>
                <w:b/>
              </w:rPr>
              <w:t>Location[]</w:t>
            </w:r>
          </w:p>
        </w:tc>
      </w:tr>
      <w:tr w:rsidR="006719E6" w:rsidTr="00F1777F">
        <w:trPr>
          <w:trHeight w:val="389"/>
        </w:trPr>
        <w:tc>
          <w:tcPr>
            <w:tcW w:w="4777" w:type="dxa"/>
          </w:tcPr>
          <w:p w:rsidR="006719E6" w:rsidRDefault="006719E6" w:rsidP="00F1777F">
            <w:r>
              <w:t>LocationType</w:t>
            </w:r>
          </w:p>
        </w:tc>
        <w:tc>
          <w:tcPr>
            <w:tcW w:w="4563" w:type="dxa"/>
          </w:tcPr>
          <w:p w:rsidR="006719E6" w:rsidRPr="006719E6" w:rsidRDefault="006719E6" w:rsidP="00F1777F">
            <w:pPr>
              <w:rPr>
                <w:b/>
              </w:rPr>
            </w:pPr>
            <w:r w:rsidRPr="006719E6">
              <w:rPr>
                <w:b/>
              </w:rPr>
              <w:t>LocationTypeEnum</w:t>
            </w:r>
          </w:p>
        </w:tc>
      </w:tr>
    </w:tbl>
    <w:p w:rsidR="00BB4C9A" w:rsidRPr="00112A9C" w:rsidRDefault="00BB4C9A" w:rsidP="00BB4C9A">
      <w:pPr>
        <w:pStyle w:val="Heading5"/>
      </w:pPr>
      <w:r>
        <w:lastRenderedPageBreak/>
        <w:t>Employee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BB4C9A" w:rsidTr="00671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BB4C9A" w:rsidRDefault="00BB4C9A" w:rsidP="00DF7243">
            <w:r>
              <w:t>Field Name</w:t>
            </w:r>
          </w:p>
        </w:tc>
        <w:tc>
          <w:tcPr>
            <w:tcW w:w="4563" w:type="dxa"/>
          </w:tcPr>
          <w:p w:rsidR="00BB4C9A" w:rsidRDefault="00BB4C9A" w:rsidP="00DF7243">
            <w:r>
              <w:t>Type</w:t>
            </w:r>
          </w:p>
        </w:tc>
      </w:tr>
      <w:tr w:rsidR="008E26DE" w:rsidTr="006719E6">
        <w:trPr>
          <w:trHeight w:val="389"/>
        </w:trPr>
        <w:tc>
          <w:tcPr>
            <w:tcW w:w="4777" w:type="dxa"/>
          </w:tcPr>
          <w:p w:rsidR="008E26DE" w:rsidRDefault="008E26DE" w:rsidP="00DF7243">
            <w:r>
              <w:t>PositionId</w:t>
            </w:r>
          </w:p>
        </w:tc>
        <w:tc>
          <w:tcPr>
            <w:tcW w:w="4563" w:type="dxa"/>
          </w:tcPr>
          <w:p w:rsidR="008E26DE" w:rsidRDefault="008E26DE" w:rsidP="00DF7243">
            <w:r>
              <w:t>Int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bookmarkStart w:id="38" w:name="_Hlk433202101"/>
            <w:r>
              <w:t>EmployeeNumber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8E26DE" w:rsidTr="006719E6">
        <w:trPr>
          <w:trHeight w:val="389"/>
        </w:trPr>
        <w:tc>
          <w:tcPr>
            <w:tcW w:w="4777" w:type="dxa"/>
          </w:tcPr>
          <w:p w:rsidR="008E26DE" w:rsidRDefault="008E26DE" w:rsidP="00DF7243">
            <w:r>
              <w:t>ReportsToPositionId</w:t>
            </w:r>
          </w:p>
        </w:tc>
        <w:tc>
          <w:tcPr>
            <w:tcW w:w="4563" w:type="dxa"/>
          </w:tcPr>
          <w:p w:rsidR="008E26DE" w:rsidRDefault="008E26DE" w:rsidP="00DF7243">
            <w:r>
              <w:t>int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r>
              <w:t>ReportsToEmployeeNumber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BB4C9A" w:rsidTr="006719E6">
        <w:trPr>
          <w:trHeight w:val="401"/>
        </w:trPr>
        <w:tc>
          <w:tcPr>
            <w:tcW w:w="4777" w:type="dxa"/>
          </w:tcPr>
          <w:p w:rsidR="00BB4C9A" w:rsidRDefault="00BB4C9A" w:rsidP="00DF7243">
            <w:r>
              <w:t>FirstName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r>
              <w:t>LastName</w:t>
            </w:r>
          </w:p>
        </w:tc>
        <w:tc>
          <w:tcPr>
            <w:tcW w:w="4563" w:type="dxa"/>
          </w:tcPr>
          <w:p w:rsidR="00BB4C9A" w:rsidRPr="00F65B51" w:rsidRDefault="00BB4C9A" w:rsidP="00DF7243">
            <w:r>
              <w:t>string</w:t>
            </w:r>
          </w:p>
        </w:tc>
      </w:tr>
      <w:tr w:rsidR="004143D8" w:rsidTr="006719E6">
        <w:trPr>
          <w:trHeight w:val="389"/>
        </w:trPr>
        <w:tc>
          <w:tcPr>
            <w:tcW w:w="4777" w:type="dxa"/>
          </w:tcPr>
          <w:p w:rsidR="004143D8" w:rsidRDefault="004143D8" w:rsidP="00DF7243">
            <w:r>
              <w:t>IsCostCenterHead</w:t>
            </w:r>
          </w:p>
        </w:tc>
        <w:tc>
          <w:tcPr>
            <w:tcW w:w="4563" w:type="dxa"/>
          </w:tcPr>
          <w:p w:rsidR="004143D8" w:rsidRPr="004143D8" w:rsidRDefault="004143D8" w:rsidP="00DF7243">
            <w:r w:rsidRPr="004143D8">
              <w:t>bool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r>
              <w:t>Title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864EC2" w:rsidTr="006719E6">
        <w:trPr>
          <w:trHeight w:val="389"/>
        </w:trPr>
        <w:tc>
          <w:tcPr>
            <w:tcW w:w="4777" w:type="dxa"/>
          </w:tcPr>
          <w:p w:rsidR="00864EC2" w:rsidRDefault="00864EC2" w:rsidP="00DF7243">
            <w:r>
              <w:t>Bio</w:t>
            </w:r>
          </w:p>
        </w:tc>
        <w:tc>
          <w:tcPr>
            <w:tcW w:w="4563" w:type="dxa"/>
          </w:tcPr>
          <w:p w:rsidR="00864EC2" w:rsidRDefault="00864EC2" w:rsidP="00DF7243">
            <w:r>
              <w:t>HtmlString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r>
              <w:t>Phone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6719E6" w:rsidTr="006719E6">
        <w:trPr>
          <w:trHeight w:val="389"/>
        </w:trPr>
        <w:tc>
          <w:tcPr>
            <w:tcW w:w="4777" w:type="dxa"/>
          </w:tcPr>
          <w:p w:rsidR="006719E6" w:rsidRDefault="006719E6" w:rsidP="00DF7243">
            <w:r>
              <w:t>Fax</w:t>
            </w:r>
          </w:p>
        </w:tc>
        <w:tc>
          <w:tcPr>
            <w:tcW w:w="4563" w:type="dxa"/>
          </w:tcPr>
          <w:p w:rsidR="006719E6" w:rsidRDefault="006719E6" w:rsidP="00DF7243">
            <w:r>
              <w:t>string</w:t>
            </w:r>
          </w:p>
        </w:tc>
      </w:tr>
      <w:tr w:rsidR="00E04236" w:rsidTr="006719E6">
        <w:trPr>
          <w:trHeight w:val="389"/>
        </w:trPr>
        <w:tc>
          <w:tcPr>
            <w:tcW w:w="4777" w:type="dxa"/>
          </w:tcPr>
          <w:p w:rsidR="00E04236" w:rsidRDefault="00E04236" w:rsidP="00DF7243">
            <w:r>
              <w:t>Address</w:t>
            </w:r>
          </w:p>
        </w:tc>
        <w:tc>
          <w:tcPr>
            <w:tcW w:w="4563" w:type="dxa"/>
          </w:tcPr>
          <w:p w:rsidR="00E04236" w:rsidRDefault="003606F3" w:rsidP="00DF7243">
            <w:r w:rsidRPr="00AA1B4E">
              <w:rPr>
                <w:b/>
              </w:rPr>
              <w:t>Address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BB4C9A" w:rsidP="00DF7243">
            <w:r>
              <w:t>Email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BB4C9A" w:rsidTr="006719E6">
        <w:trPr>
          <w:trHeight w:val="389"/>
        </w:trPr>
        <w:tc>
          <w:tcPr>
            <w:tcW w:w="4777" w:type="dxa"/>
          </w:tcPr>
          <w:p w:rsidR="00BB4C9A" w:rsidRDefault="006719E6" w:rsidP="00DF7243">
            <w:r>
              <w:t>JobCode</w:t>
            </w:r>
          </w:p>
        </w:tc>
        <w:tc>
          <w:tcPr>
            <w:tcW w:w="4563" w:type="dxa"/>
          </w:tcPr>
          <w:p w:rsidR="00BB4C9A" w:rsidRPr="006719E6" w:rsidRDefault="006719E6" w:rsidP="00DF7243">
            <w:r>
              <w:t>string</w:t>
            </w:r>
          </w:p>
        </w:tc>
      </w:tr>
      <w:tr w:rsidR="002B3BB0" w:rsidTr="006719E6">
        <w:trPr>
          <w:trHeight w:val="389"/>
        </w:trPr>
        <w:tc>
          <w:tcPr>
            <w:tcW w:w="4777" w:type="dxa"/>
          </w:tcPr>
          <w:p w:rsidR="002B3BB0" w:rsidRDefault="002B3BB0" w:rsidP="00DF7243">
            <w:r>
              <w:t>PhysicalLocation</w:t>
            </w:r>
          </w:p>
        </w:tc>
        <w:tc>
          <w:tcPr>
            <w:tcW w:w="4563" w:type="dxa"/>
          </w:tcPr>
          <w:p w:rsidR="002B3BB0" w:rsidRPr="00E66E2E" w:rsidRDefault="002B3BB0" w:rsidP="00DF7243">
            <w:pPr>
              <w:rPr>
                <w:b/>
              </w:rPr>
            </w:pPr>
            <w:r>
              <w:rPr>
                <w:b/>
              </w:rPr>
              <w:t>PhysicalLocation</w:t>
            </w:r>
          </w:p>
        </w:tc>
      </w:tr>
      <w:tr w:rsidR="008E26DE" w:rsidTr="006719E6">
        <w:trPr>
          <w:trHeight w:val="389"/>
        </w:trPr>
        <w:tc>
          <w:tcPr>
            <w:tcW w:w="4777" w:type="dxa"/>
          </w:tcPr>
          <w:p w:rsidR="008E26DE" w:rsidRDefault="008E26DE" w:rsidP="00DF7243">
            <w:r w:rsidRPr="008E26DE">
              <w:t>SubordinateEmployees</w:t>
            </w:r>
          </w:p>
        </w:tc>
        <w:tc>
          <w:tcPr>
            <w:tcW w:w="4563" w:type="dxa"/>
          </w:tcPr>
          <w:p w:rsidR="008E26DE" w:rsidRPr="008E26DE" w:rsidRDefault="008E26DE" w:rsidP="00DF7243">
            <w:pPr>
              <w:rPr>
                <w:b/>
              </w:rPr>
            </w:pPr>
            <w:r>
              <w:rPr>
                <w:b/>
              </w:rPr>
              <w:t>Employee[]</w:t>
            </w:r>
          </w:p>
        </w:tc>
      </w:tr>
    </w:tbl>
    <w:bookmarkEnd w:id="38"/>
    <w:p w:rsidR="00DE3E6A" w:rsidRPr="00112A9C" w:rsidRDefault="00DE3E6A" w:rsidP="00DE3E6A">
      <w:pPr>
        <w:pStyle w:val="Heading5"/>
      </w:pPr>
      <w:r>
        <w:rPr>
          <w:b/>
        </w:rPr>
        <w:t>SearchResults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DE3E6A" w:rsidTr="0013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DE3E6A" w:rsidRDefault="00DE3E6A" w:rsidP="00137FC0">
            <w:r>
              <w:t>Field Name</w:t>
            </w:r>
          </w:p>
        </w:tc>
        <w:tc>
          <w:tcPr>
            <w:tcW w:w="4563" w:type="dxa"/>
          </w:tcPr>
          <w:p w:rsidR="00DE3E6A" w:rsidRDefault="00DE3E6A" w:rsidP="00137FC0">
            <w:r>
              <w:t>Type</w:t>
            </w:r>
          </w:p>
        </w:tc>
      </w:tr>
      <w:tr w:rsidR="00DE3E6A" w:rsidTr="00137FC0">
        <w:trPr>
          <w:trHeight w:val="389"/>
        </w:trPr>
        <w:tc>
          <w:tcPr>
            <w:tcW w:w="4777" w:type="dxa"/>
          </w:tcPr>
          <w:p w:rsidR="00DE3E6A" w:rsidRDefault="00DE3E6A" w:rsidP="00137FC0">
            <w:r>
              <w:t>Positions</w:t>
            </w:r>
          </w:p>
        </w:tc>
        <w:tc>
          <w:tcPr>
            <w:tcW w:w="4563" w:type="dxa"/>
          </w:tcPr>
          <w:p w:rsidR="00DE3E6A" w:rsidRPr="00DE3E6A" w:rsidRDefault="00DE3E6A" w:rsidP="00137FC0">
            <w:pPr>
              <w:rPr>
                <w:b/>
              </w:rPr>
            </w:pPr>
            <w:r w:rsidRPr="00DE3E6A">
              <w:rPr>
                <w:b/>
              </w:rPr>
              <w:t>Position[]</w:t>
            </w:r>
          </w:p>
        </w:tc>
      </w:tr>
      <w:tr w:rsidR="00DE3E6A" w:rsidTr="00137FC0">
        <w:trPr>
          <w:trHeight w:val="389"/>
        </w:trPr>
        <w:tc>
          <w:tcPr>
            <w:tcW w:w="4777" w:type="dxa"/>
          </w:tcPr>
          <w:p w:rsidR="00DE3E6A" w:rsidRPr="00DE3E6A" w:rsidRDefault="00DE3E6A" w:rsidP="00137FC0">
            <w:r w:rsidRPr="00DE3E6A">
              <w:t>Employees</w:t>
            </w:r>
          </w:p>
        </w:tc>
        <w:tc>
          <w:tcPr>
            <w:tcW w:w="4563" w:type="dxa"/>
          </w:tcPr>
          <w:p w:rsidR="00DE3E6A" w:rsidRPr="00DE3E6A" w:rsidRDefault="00DE3E6A" w:rsidP="00137FC0">
            <w:pPr>
              <w:rPr>
                <w:b/>
              </w:rPr>
            </w:pPr>
            <w:r w:rsidRPr="00DE3E6A">
              <w:rPr>
                <w:b/>
              </w:rPr>
              <w:t>Employee[]</w:t>
            </w:r>
          </w:p>
        </w:tc>
      </w:tr>
    </w:tbl>
    <w:p w:rsidR="00BB4C9A" w:rsidRPr="00112A9C" w:rsidRDefault="004820D8" w:rsidP="00BB4C9A">
      <w:pPr>
        <w:pStyle w:val="Heading5"/>
      </w:pPr>
      <w:r w:rsidRPr="00E66E2E">
        <w:rPr>
          <w:b/>
        </w:rPr>
        <w:t>Position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BB4C9A" w:rsidTr="00DF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BB4C9A" w:rsidRDefault="00BB4C9A" w:rsidP="00DF7243">
            <w:r>
              <w:t>Field Name</w:t>
            </w:r>
          </w:p>
        </w:tc>
        <w:tc>
          <w:tcPr>
            <w:tcW w:w="4563" w:type="dxa"/>
          </w:tcPr>
          <w:p w:rsidR="00BB4C9A" w:rsidRDefault="00BB4C9A" w:rsidP="00DF7243">
            <w:r>
              <w:t>Type</w:t>
            </w:r>
          </w:p>
        </w:tc>
      </w:tr>
      <w:tr w:rsidR="00BB4C9A" w:rsidTr="00DF7243">
        <w:trPr>
          <w:trHeight w:val="389"/>
        </w:trPr>
        <w:tc>
          <w:tcPr>
            <w:tcW w:w="4777" w:type="dxa"/>
          </w:tcPr>
          <w:p w:rsidR="00BB4C9A" w:rsidRDefault="006B2542" w:rsidP="00DF7243">
            <w:bookmarkStart w:id="39" w:name="_Hlk433202289"/>
            <w:r>
              <w:t>Code</w:t>
            </w:r>
          </w:p>
        </w:tc>
        <w:tc>
          <w:tcPr>
            <w:tcW w:w="4563" w:type="dxa"/>
          </w:tcPr>
          <w:p w:rsidR="00BB4C9A" w:rsidRDefault="00BB4C9A" w:rsidP="00DF7243">
            <w:r>
              <w:t>string</w:t>
            </w:r>
          </w:p>
        </w:tc>
      </w:tr>
      <w:tr w:rsidR="00375B04" w:rsidTr="00DF7243">
        <w:trPr>
          <w:trHeight w:val="389"/>
        </w:trPr>
        <w:tc>
          <w:tcPr>
            <w:tcW w:w="4777" w:type="dxa"/>
          </w:tcPr>
          <w:p w:rsidR="00375B04" w:rsidRDefault="006B2542" w:rsidP="00DF7243">
            <w:r>
              <w:t>Title</w:t>
            </w:r>
          </w:p>
        </w:tc>
        <w:tc>
          <w:tcPr>
            <w:tcW w:w="4563" w:type="dxa"/>
          </w:tcPr>
          <w:p w:rsidR="00375B04" w:rsidRDefault="00375B04" w:rsidP="00DF7243">
            <w:r>
              <w:t>string</w:t>
            </w:r>
          </w:p>
        </w:tc>
      </w:tr>
      <w:tr w:rsidR="00375B04" w:rsidTr="00DF7243">
        <w:trPr>
          <w:trHeight w:val="389"/>
        </w:trPr>
        <w:tc>
          <w:tcPr>
            <w:tcW w:w="4777" w:type="dxa"/>
          </w:tcPr>
          <w:p w:rsidR="00375B04" w:rsidRDefault="000D670D" w:rsidP="00DF7243">
            <w:r>
              <w:t>Description</w:t>
            </w:r>
          </w:p>
        </w:tc>
        <w:tc>
          <w:tcPr>
            <w:tcW w:w="4563" w:type="dxa"/>
          </w:tcPr>
          <w:p w:rsidR="00375B04" w:rsidRDefault="000D670D" w:rsidP="00DF7243">
            <w:r>
              <w:t>HtmlString</w:t>
            </w:r>
          </w:p>
        </w:tc>
      </w:tr>
      <w:tr w:rsidR="008007A8" w:rsidTr="00DF7243">
        <w:trPr>
          <w:trHeight w:val="389"/>
        </w:trPr>
        <w:tc>
          <w:tcPr>
            <w:tcW w:w="4777" w:type="dxa"/>
          </w:tcPr>
          <w:p w:rsidR="008007A8" w:rsidRDefault="008007A8" w:rsidP="00DF7243">
            <w:r>
              <w:t>SalarySchedule</w:t>
            </w:r>
          </w:p>
        </w:tc>
        <w:tc>
          <w:tcPr>
            <w:tcW w:w="4563" w:type="dxa"/>
          </w:tcPr>
          <w:p w:rsidR="008007A8" w:rsidRDefault="008007A8" w:rsidP="00DF7243">
            <w:r>
              <w:t>string</w:t>
            </w:r>
          </w:p>
        </w:tc>
      </w:tr>
      <w:tr w:rsidR="003A6215" w:rsidTr="00DF7243">
        <w:trPr>
          <w:trHeight w:val="389"/>
        </w:trPr>
        <w:tc>
          <w:tcPr>
            <w:tcW w:w="4777" w:type="dxa"/>
          </w:tcPr>
          <w:p w:rsidR="003A6215" w:rsidRDefault="003A6215" w:rsidP="00DF7243">
            <w:r>
              <w:t>ReportsTo</w:t>
            </w:r>
          </w:p>
        </w:tc>
        <w:tc>
          <w:tcPr>
            <w:tcW w:w="4563" w:type="dxa"/>
          </w:tcPr>
          <w:p w:rsidR="003A6215" w:rsidRDefault="003A6215" w:rsidP="00DF7243">
            <w:r>
              <w:t>string[]</w:t>
            </w:r>
          </w:p>
        </w:tc>
      </w:tr>
      <w:tr w:rsidR="00BF4787" w:rsidTr="00DF7243">
        <w:trPr>
          <w:trHeight w:val="389"/>
        </w:trPr>
        <w:tc>
          <w:tcPr>
            <w:tcW w:w="4777" w:type="dxa"/>
          </w:tcPr>
          <w:p w:rsidR="00BF4787" w:rsidRDefault="00BF4787" w:rsidP="00DF7243">
            <w:r>
              <w:lastRenderedPageBreak/>
              <w:t>HasVacancy</w:t>
            </w:r>
          </w:p>
        </w:tc>
        <w:tc>
          <w:tcPr>
            <w:tcW w:w="4563" w:type="dxa"/>
          </w:tcPr>
          <w:p w:rsidR="00BF4787" w:rsidRDefault="00BF4787" w:rsidP="00DF7243">
            <w:r>
              <w:t>bool</w:t>
            </w:r>
          </w:p>
        </w:tc>
      </w:tr>
    </w:tbl>
    <w:bookmarkEnd w:id="39"/>
    <w:p w:rsidR="002B3BB0" w:rsidRDefault="002B3BB0" w:rsidP="002B3BB0">
      <w:pPr>
        <w:pStyle w:val="Heading5"/>
        <w:rPr>
          <w:b/>
        </w:rPr>
      </w:pPr>
      <w:r>
        <w:rPr>
          <w:b/>
        </w:rPr>
        <w:t>PhysicalLocation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EF16EC" w:rsidTr="0094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EF16EC" w:rsidRDefault="00EF16EC" w:rsidP="00947D33">
            <w:r>
              <w:t>Field Name</w:t>
            </w:r>
          </w:p>
        </w:tc>
        <w:tc>
          <w:tcPr>
            <w:tcW w:w="4563" w:type="dxa"/>
          </w:tcPr>
          <w:p w:rsidR="00EF16EC" w:rsidRDefault="00EF16EC" w:rsidP="00947D33">
            <w:r>
              <w:t>Type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bookmarkStart w:id="40" w:name="_Hlk433202402"/>
            <w:r>
              <w:t>Name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r>
              <w:t>Address</w:t>
            </w:r>
          </w:p>
        </w:tc>
        <w:tc>
          <w:tcPr>
            <w:tcW w:w="4563" w:type="dxa"/>
          </w:tcPr>
          <w:p w:rsidR="00EF16EC" w:rsidRPr="00AA1B4E" w:rsidRDefault="00AA1B4E" w:rsidP="00947D33">
            <w:pPr>
              <w:rPr>
                <w:b/>
              </w:rPr>
            </w:pPr>
            <w:r w:rsidRPr="00AA1B4E">
              <w:rPr>
                <w:b/>
              </w:rPr>
              <w:t>Address</w:t>
            </w:r>
          </w:p>
        </w:tc>
      </w:tr>
    </w:tbl>
    <w:bookmarkEnd w:id="40"/>
    <w:p w:rsidR="00EF16EC" w:rsidRDefault="00EF16EC" w:rsidP="00EF16EC">
      <w:pPr>
        <w:pStyle w:val="Heading5"/>
        <w:rPr>
          <w:b/>
        </w:rPr>
      </w:pPr>
      <w:r>
        <w:rPr>
          <w:b/>
        </w:rPr>
        <w:t>Address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77"/>
        <w:gridCol w:w="4563"/>
      </w:tblGrid>
      <w:tr w:rsidR="00EF16EC" w:rsidTr="0094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4777" w:type="dxa"/>
          </w:tcPr>
          <w:p w:rsidR="00EF16EC" w:rsidRDefault="00EF16EC" w:rsidP="00947D33">
            <w:r>
              <w:t>Field Name</w:t>
            </w:r>
          </w:p>
        </w:tc>
        <w:tc>
          <w:tcPr>
            <w:tcW w:w="4563" w:type="dxa"/>
          </w:tcPr>
          <w:p w:rsidR="00EF16EC" w:rsidRDefault="00EF16EC" w:rsidP="00947D33">
            <w:r>
              <w:t>Type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bookmarkStart w:id="41" w:name="_Hlk433202466"/>
            <w:r>
              <w:t>Address1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r>
              <w:t>Address2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  <w:tr w:rsidR="004D2BC3" w:rsidTr="00947D33">
        <w:trPr>
          <w:trHeight w:val="389"/>
        </w:trPr>
        <w:tc>
          <w:tcPr>
            <w:tcW w:w="4777" w:type="dxa"/>
          </w:tcPr>
          <w:p w:rsidR="004D2BC3" w:rsidRDefault="004D2BC3" w:rsidP="00947D33">
            <w:r>
              <w:t>Floor</w:t>
            </w:r>
          </w:p>
        </w:tc>
        <w:tc>
          <w:tcPr>
            <w:tcW w:w="4563" w:type="dxa"/>
          </w:tcPr>
          <w:p w:rsidR="004D2BC3" w:rsidRDefault="004D2BC3" w:rsidP="00947D33">
            <w:r>
              <w:t>string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r>
              <w:t>City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r>
              <w:t>State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  <w:tr w:rsidR="00EF16EC" w:rsidTr="00947D33">
        <w:trPr>
          <w:trHeight w:val="389"/>
        </w:trPr>
        <w:tc>
          <w:tcPr>
            <w:tcW w:w="4777" w:type="dxa"/>
          </w:tcPr>
          <w:p w:rsidR="00EF16EC" w:rsidRDefault="00EF16EC" w:rsidP="00947D33">
            <w:r>
              <w:t>Zip</w:t>
            </w:r>
          </w:p>
        </w:tc>
        <w:tc>
          <w:tcPr>
            <w:tcW w:w="4563" w:type="dxa"/>
          </w:tcPr>
          <w:p w:rsidR="00EF16EC" w:rsidRDefault="00EF16EC" w:rsidP="00947D33">
            <w:r>
              <w:t>string</w:t>
            </w:r>
          </w:p>
        </w:tc>
      </w:tr>
    </w:tbl>
    <w:bookmarkEnd w:id="41"/>
    <w:p w:rsidR="006719E6" w:rsidRDefault="006719E6" w:rsidP="006719E6">
      <w:pPr>
        <w:pStyle w:val="Heading5"/>
      </w:pPr>
      <w:r>
        <w:t>LocationTypeEnum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17"/>
      </w:tblGrid>
      <w:tr w:rsidR="006719E6" w:rsidTr="0073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4617" w:type="dxa"/>
          </w:tcPr>
          <w:p w:rsidR="006719E6" w:rsidRDefault="006719E6" w:rsidP="00732CE4">
            <w:r>
              <w:t>Valid Options</w:t>
            </w:r>
          </w:p>
        </w:tc>
      </w:tr>
      <w:tr w:rsidR="006719E6" w:rsidTr="00732CE4">
        <w:trPr>
          <w:trHeight w:val="298"/>
        </w:trPr>
        <w:tc>
          <w:tcPr>
            <w:tcW w:w="4617" w:type="dxa"/>
          </w:tcPr>
          <w:p w:rsidR="006719E6" w:rsidRDefault="006719E6" w:rsidP="00732CE4">
            <w:r>
              <w:t>School</w:t>
            </w:r>
          </w:p>
        </w:tc>
      </w:tr>
      <w:tr w:rsidR="006719E6" w:rsidTr="00732CE4">
        <w:trPr>
          <w:trHeight w:val="298"/>
        </w:trPr>
        <w:tc>
          <w:tcPr>
            <w:tcW w:w="4617" w:type="dxa"/>
          </w:tcPr>
          <w:p w:rsidR="006719E6" w:rsidRDefault="006719E6" w:rsidP="00732CE4">
            <w:r>
              <w:t>Subunit</w:t>
            </w:r>
          </w:p>
        </w:tc>
      </w:tr>
      <w:tr w:rsidR="006719E6" w:rsidTr="00732CE4">
        <w:trPr>
          <w:trHeight w:val="298"/>
        </w:trPr>
        <w:tc>
          <w:tcPr>
            <w:tcW w:w="4617" w:type="dxa"/>
          </w:tcPr>
          <w:p w:rsidR="006719E6" w:rsidRDefault="006719E6" w:rsidP="00732CE4">
            <w:r>
              <w:t>Other</w:t>
            </w:r>
          </w:p>
        </w:tc>
      </w:tr>
    </w:tbl>
    <w:p w:rsidR="001549F7" w:rsidRPr="001549F7" w:rsidRDefault="001549F7" w:rsidP="001549F7"/>
    <w:sectPr w:rsidR="001549F7" w:rsidRPr="001549F7" w:rsidSect="00947D33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37" w:rsidRDefault="00C11737">
      <w:pPr>
        <w:spacing w:after="0" w:line="240" w:lineRule="auto"/>
      </w:pPr>
      <w:r>
        <w:separator/>
      </w:r>
    </w:p>
  </w:endnote>
  <w:endnote w:type="continuationSeparator" w:id="0">
    <w:p w:rsidR="00C11737" w:rsidRDefault="00C1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37" w:rsidRDefault="00C11737">
      <w:pPr>
        <w:spacing w:after="0" w:line="240" w:lineRule="auto"/>
      </w:pPr>
      <w:r>
        <w:separator/>
      </w:r>
    </w:p>
  </w:footnote>
  <w:footnote w:type="continuationSeparator" w:id="0">
    <w:p w:rsidR="00C11737" w:rsidRDefault="00C1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763" w:rsidRDefault="00CC076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0763" w:rsidRDefault="00CC076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66587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CC0763" w:rsidRDefault="00CC076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66587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CC4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60D4"/>
    <w:multiLevelType w:val="hybridMultilevel"/>
    <w:tmpl w:val="E764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42B2"/>
    <w:multiLevelType w:val="hybridMultilevel"/>
    <w:tmpl w:val="CC6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21016"/>
    <w:multiLevelType w:val="hybridMultilevel"/>
    <w:tmpl w:val="A00A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BE17BE"/>
    <w:multiLevelType w:val="hybridMultilevel"/>
    <w:tmpl w:val="064C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B"/>
    <w:rsid w:val="0000569B"/>
    <w:rsid w:val="00051B7B"/>
    <w:rsid w:val="00052FE7"/>
    <w:rsid w:val="00061C74"/>
    <w:rsid w:val="00062D9F"/>
    <w:rsid w:val="00064BD3"/>
    <w:rsid w:val="00073953"/>
    <w:rsid w:val="00087C97"/>
    <w:rsid w:val="000A63A6"/>
    <w:rsid w:val="000D670D"/>
    <w:rsid w:val="000E09AD"/>
    <w:rsid w:val="000F406D"/>
    <w:rsid w:val="00100616"/>
    <w:rsid w:val="0010597C"/>
    <w:rsid w:val="00112A9C"/>
    <w:rsid w:val="001277DF"/>
    <w:rsid w:val="00137FC0"/>
    <w:rsid w:val="001431FD"/>
    <w:rsid w:val="001549F7"/>
    <w:rsid w:val="00161718"/>
    <w:rsid w:val="00195BAB"/>
    <w:rsid w:val="001B205A"/>
    <w:rsid w:val="001E6EFF"/>
    <w:rsid w:val="0020383D"/>
    <w:rsid w:val="0021257A"/>
    <w:rsid w:val="00216A2D"/>
    <w:rsid w:val="00216AAA"/>
    <w:rsid w:val="002276BB"/>
    <w:rsid w:val="0025259B"/>
    <w:rsid w:val="00261FC1"/>
    <w:rsid w:val="00273DB1"/>
    <w:rsid w:val="002B3BB0"/>
    <w:rsid w:val="002D3EFB"/>
    <w:rsid w:val="002E3EF6"/>
    <w:rsid w:val="00301EAE"/>
    <w:rsid w:val="003031D8"/>
    <w:rsid w:val="003257F9"/>
    <w:rsid w:val="003467D0"/>
    <w:rsid w:val="003508EE"/>
    <w:rsid w:val="00352CF8"/>
    <w:rsid w:val="0035507B"/>
    <w:rsid w:val="0035784F"/>
    <w:rsid w:val="003606F3"/>
    <w:rsid w:val="00365F1C"/>
    <w:rsid w:val="00375B04"/>
    <w:rsid w:val="00380F21"/>
    <w:rsid w:val="00390BFB"/>
    <w:rsid w:val="003A0A62"/>
    <w:rsid w:val="003A0BC2"/>
    <w:rsid w:val="003A6215"/>
    <w:rsid w:val="003B2C93"/>
    <w:rsid w:val="003C716B"/>
    <w:rsid w:val="003E044A"/>
    <w:rsid w:val="003E1F5B"/>
    <w:rsid w:val="003F15C0"/>
    <w:rsid w:val="003F4F93"/>
    <w:rsid w:val="00401858"/>
    <w:rsid w:val="0041148C"/>
    <w:rsid w:val="004143D8"/>
    <w:rsid w:val="00440A2E"/>
    <w:rsid w:val="00453942"/>
    <w:rsid w:val="00464614"/>
    <w:rsid w:val="0048205B"/>
    <w:rsid w:val="004820D8"/>
    <w:rsid w:val="0048717F"/>
    <w:rsid w:val="004D2BC3"/>
    <w:rsid w:val="004E3EAF"/>
    <w:rsid w:val="005056E5"/>
    <w:rsid w:val="00544A83"/>
    <w:rsid w:val="00557813"/>
    <w:rsid w:val="00560DB7"/>
    <w:rsid w:val="00570888"/>
    <w:rsid w:val="00576497"/>
    <w:rsid w:val="005B07C7"/>
    <w:rsid w:val="005F0206"/>
    <w:rsid w:val="00615372"/>
    <w:rsid w:val="006322B1"/>
    <w:rsid w:val="00640DDC"/>
    <w:rsid w:val="0064154A"/>
    <w:rsid w:val="0064503B"/>
    <w:rsid w:val="0066236C"/>
    <w:rsid w:val="0066375E"/>
    <w:rsid w:val="0067041D"/>
    <w:rsid w:val="006719E6"/>
    <w:rsid w:val="00672DC2"/>
    <w:rsid w:val="00674D9E"/>
    <w:rsid w:val="006758CC"/>
    <w:rsid w:val="00687F65"/>
    <w:rsid w:val="00690B0E"/>
    <w:rsid w:val="00697FF7"/>
    <w:rsid w:val="006B2542"/>
    <w:rsid w:val="006D420B"/>
    <w:rsid w:val="006E0807"/>
    <w:rsid w:val="006E0CF5"/>
    <w:rsid w:val="006F677B"/>
    <w:rsid w:val="00713BA2"/>
    <w:rsid w:val="00732CE4"/>
    <w:rsid w:val="00745610"/>
    <w:rsid w:val="00747112"/>
    <w:rsid w:val="0075347F"/>
    <w:rsid w:val="00754FE3"/>
    <w:rsid w:val="007656D6"/>
    <w:rsid w:val="007720C0"/>
    <w:rsid w:val="00774260"/>
    <w:rsid w:val="007C583B"/>
    <w:rsid w:val="007D39EB"/>
    <w:rsid w:val="007D4402"/>
    <w:rsid w:val="007E028D"/>
    <w:rsid w:val="007E133A"/>
    <w:rsid w:val="007E411E"/>
    <w:rsid w:val="008007A8"/>
    <w:rsid w:val="00800D63"/>
    <w:rsid w:val="008050DD"/>
    <w:rsid w:val="00817727"/>
    <w:rsid w:val="00825C2E"/>
    <w:rsid w:val="008575C5"/>
    <w:rsid w:val="00861BC9"/>
    <w:rsid w:val="00864EC2"/>
    <w:rsid w:val="00865274"/>
    <w:rsid w:val="0087425A"/>
    <w:rsid w:val="00892F5C"/>
    <w:rsid w:val="008B1320"/>
    <w:rsid w:val="008B7273"/>
    <w:rsid w:val="008C590A"/>
    <w:rsid w:val="008D2E53"/>
    <w:rsid w:val="008E26DE"/>
    <w:rsid w:val="00922ECD"/>
    <w:rsid w:val="00941C23"/>
    <w:rsid w:val="00942130"/>
    <w:rsid w:val="00946888"/>
    <w:rsid w:val="00947D33"/>
    <w:rsid w:val="009515DD"/>
    <w:rsid w:val="00967E85"/>
    <w:rsid w:val="009813BD"/>
    <w:rsid w:val="0098352B"/>
    <w:rsid w:val="0098558A"/>
    <w:rsid w:val="0099088D"/>
    <w:rsid w:val="009A668D"/>
    <w:rsid w:val="009C582A"/>
    <w:rsid w:val="009E2676"/>
    <w:rsid w:val="009F2CA1"/>
    <w:rsid w:val="00A03F63"/>
    <w:rsid w:val="00A0769A"/>
    <w:rsid w:val="00A150F7"/>
    <w:rsid w:val="00A15CB2"/>
    <w:rsid w:val="00A317F4"/>
    <w:rsid w:val="00A364D5"/>
    <w:rsid w:val="00A40CE0"/>
    <w:rsid w:val="00A63E1E"/>
    <w:rsid w:val="00A70FB0"/>
    <w:rsid w:val="00A775CC"/>
    <w:rsid w:val="00A77DAC"/>
    <w:rsid w:val="00A852C8"/>
    <w:rsid w:val="00AA1B4E"/>
    <w:rsid w:val="00AB39BC"/>
    <w:rsid w:val="00AC30A2"/>
    <w:rsid w:val="00AD1D38"/>
    <w:rsid w:val="00B13BF9"/>
    <w:rsid w:val="00B14A60"/>
    <w:rsid w:val="00B17910"/>
    <w:rsid w:val="00B62F4E"/>
    <w:rsid w:val="00B7245A"/>
    <w:rsid w:val="00B767EB"/>
    <w:rsid w:val="00B7689D"/>
    <w:rsid w:val="00B95201"/>
    <w:rsid w:val="00B961F0"/>
    <w:rsid w:val="00B96C99"/>
    <w:rsid w:val="00BA0AE4"/>
    <w:rsid w:val="00BB1976"/>
    <w:rsid w:val="00BB354C"/>
    <w:rsid w:val="00BB4C9A"/>
    <w:rsid w:val="00BD183A"/>
    <w:rsid w:val="00BD2335"/>
    <w:rsid w:val="00BD2C26"/>
    <w:rsid w:val="00BD43BE"/>
    <w:rsid w:val="00BD43DD"/>
    <w:rsid w:val="00BD71F6"/>
    <w:rsid w:val="00BE2A5D"/>
    <w:rsid w:val="00BE4F2A"/>
    <w:rsid w:val="00BE5E40"/>
    <w:rsid w:val="00BE7A7E"/>
    <w:rsid w:val="00BF2E1C"/>
    <w:rsid w:val="00BF4787"/>
    <w:rsid w:val="00BF68E4"/>
    <w:rsid w:val="00C002CE"/>
    <w:rsid w:val="00C027FE"/>
    <w:rsid w:val="00C075FA"/>
    <w:rsid w:val="00C11737"/>
    <w:rsid w:val="00C14A8B"/>
    <w:rsid w:val="00C307AD"/>
    <w:rsid w:val="00C83C52"/>
    <w:rsid w:val="00C92D9F"/>
    <w:rsid w:val="00C94B30"/>
    <w:rsid w:val="00C95CB5"/>
    <w:rsid w:val="00CA1AFE"/>
    <w:rsid w:val="00CB0B60"/>
    <w:rsid w:val="00CC0763"/>
    <w:rsid w:val="00CC34E1"/>
    <w:rsid w:val="00CF611D"/>
    <w:rsid w:val="00D0554E"/>
    <w:rsid w:val="00D421EC"/>
    <w:rsid w:val="00D77974"/>
    <w:rsid w:val="00D81B88"/>
    <w:rsid w:val="00D85B27"/>
    <w:rsid w:val="00DD05DC"/>
    <w:rsid w:val="00DD070A"/>
    <w:rsid w:val="00DE3E6A"/>
    <w:rsid w:val="00DF43D2"/>
    <w:rsid w:val="00DF7243"/>
    <w:rsid w:val="00E03D1A"/>
    <w:rsid w:val="00E04236"/>
    <w:rsid w:val="00E21956"/>
    <w:rsid w:val="00E361F6"/>
    <w:rsid w:val="00E468D1"/>
    <w:rsid w:val="00E50331"/>
    <w:rsid w:val="00E5712A"/>
    <w:rsid w:val="00E622F3"/>
    <w:rsid w:val="00E66587"/>
    <w:rsid w:val="00E66E2E"/>
    <w:rsid w:val="00EB05E3"/>
    <w:rsid w:val="00EB174A"/>
    <w:rsid w:val="00EB4D52"/>
    <w:rsid w:val="00EC25BE"/>
    <w:rsid w:val="00EC7127"/>
    <w:rsid w:val="00EE08B3"/>
    <w:rsid w:val="00EE3AF9"/>
    <w:rsid w:val="00EE4F3A"/>
    <w:rsid w:val="00EE6CB4"/>
    <w:rsid w:val="00EF16EC"/>
    <w:rsid w:val="00EF5AB5"/>
    <w:rsid w:val="00F10866"/>
    <w:rsid w:val="00F10975"/>
    <w:rsid w:val="00F1777F"/>
    <w:rsid w:val="00F34471"/>
    <w:rsid w:val="00F474E9"/>
    <w:rsid w:val="00F536E6"/>
    <w:rsid w:val="00F65B51"/>
    <w:rsid w:val="00F852E3"/>
    <w:rsid w:val="00F87105"/>
    <w:rsid w:val="00FB472E"/>
    <w:rsid w:val="00FD17BC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2A533-109A-4215-A331-7F5F441E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styleId="Hyperlink">
    <w:name w:val="Hyperlink"/>
    <w:basedOn w:val="DefaultParagraphFont"/>
    <w:uiPriority w:val="99"/>
    <w:unhideWhenUsed/>
    <w:rsid w:val="0098352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8352B"/>
    <w:pPr>
      <w:spacing w:after="0" w:line="240" w:lineRule="auto"/>
      <w:ind w:left="720"/>
    </w:pPr>
    <w:rPr>
      <w:rFonts w:ascii="Calibri" w:hAnsi="Calibri" w:cs="Times New Roman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5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53"/>
    <w:rPr>
      <w:rFonts w:ascii="Segoe UI" w:hAnsi="Segoe UI" w:cs="Segoe UI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02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02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28D"/>
    <w:pPr>
      <w:spacing w:after="100"/>
      <w:ind w:left="180"/>
    </w:pPr>
  </w:style>
  <w:style w:type="character" w:customStyle="1" w:styleId="Heading3Char">
    <w:name w:val="Heading 3 Char"/>
    <w:basedOn w:val="DefaultParagraphFont"/>
    <w:link w:val="Heading3"/>
    <w:uiPriority w:val="9"/>
    <w:rsid w:val="007E0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2A9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E09A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ps.jefferson.kyschools.us/api/Personnel/v1/Locations?api_key=abc12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h.franey@jefferson.kyschools.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cwadde2\Desktop\daniel.waddell@jefferson.kyschools.us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adde2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8207C43E134D3C97E45440D187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9DA2-7644-449C-9188-96B3420C2A8E}"/>
      </w:docPartPr>
      <w:docPartBody>
        <w:p w:rsidR="00C10120" w:rsidRDefault="001204AE">
          <w:pPr>
            <w:pStyle w:val="698207C43E134D3C97E45440D1879E3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AE"/>
    <w:rsid w:val="0002467D"/>
    <w:rsid w:val="000702F4"/>
    <w:rsid w:val="000A0142"/>
    <w:rsid w:val="000B55B9"/>
    <w:rsid w:val="000C446C"/>
    <w:rsid w:val="000F0EC2"/>
    <w:rsid w:val="001204AE"/>
    <w:rsid w:val="001B69D0"/>
    <w:rsid w:val="00213F48"/>
    <w:rsid w:val="00231E3A"/>
    <w:rsid w:val="00326363"/>
    <w:rsid w:val="003B1AB5"/>
    <w:rsid w:val="003E4B1F"/>
    <w:rsid w:val="00412F6B"/>
    <w:rsid w:val="00466441"/>
    <w:rsid w:val="004D4AB4"/>
    <w:rsid w:val="00583B34"/>
    <w:rsid w:val="00594C44"/>
    <w:rsid w:val="005A71FE"/>
    <w:rsid w:val="005B3869"/>
    <w:rsid w:val="005D691A"/>
    <w:rsid w:val="005E48B5"/>
    <w:rsid w:val="00705E62"/>
    <w:rsid w:val="00763967"/>
    <w:rsid w:val="007B7947"/>
    <w:rsid w:val="00861475"/>
    <w:rsid w:val="00941B53"/>
    <w:rsid w:val="00957E71"/>
    <w:rsid w:val="00A57503"/>
    <w:rsid w:val="00A904DC"/>
    <w:rsid w:val="00B035E0"/>
    <w:rsid w:val="00B527B1"/>
    <w:rsid w:val="00BE0865"/>
    <w:rsid w:val="00C10120"/>
    <w:rsid w:val="00C36E20"/>
    <w:rsid w:val="00C500D2"/>
    <w:rsid w:val="00C774ED"/>
    <w:rsid w:val="00D17232"/>
    <w:rsid w:val="00D77EE2"/>
    <w:rsid w:val="00E96C91"/>
    <w:rsid w:val="00EF4986"/>
    <w:rsid w:val="00EF6D9C"/>
    <w:rsid w:val="00F16408"/>
    <w:rsid w:val="00F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4B7114F5D46DB9429A8C437CD5695">
    <w:name w:val="92D4B7114F5D46DB9429A8C437CD5695"/>
  </w:style>
  <w:style w:type="paragraph" w:customStyle="1" w:styleId="698207C43E134D3C97E45440D1879E37">
    <w:name w:val="698207C43E134D3C97E45440D1879E3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266B2E6D9B4945B2412753BD45FDF5">
    <w:name w:val="C3266B2E6D9B4945B2412753BD45F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30E3E3-C535-46D3-B6C6-6A3C96899042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59D43-CE66-4852-8FC5-7BB1DE7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17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McCormick</dc:creator>
  <cp:keywords/>
  <dc:description/>
  <cp:lastModifiedBy>Kyle McCormick</cp:lastModifiedBy>
  <cp:revision>2</cp:revision>
  <cp:lastPrinted>2015-11-05T15:01:00Z</cp:lastPrinted>
  <dcterms:created xsi:type="dcterms:W3CDTF">2016-05-27T19:58:00Z</dcterms:created>
  <dcterms:modified xsi:type="dcterms:W3CDTF">2016-05-27T19:58:00Z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